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B353F" w14:textId="77777777" w:rsidR="009F5790" w:rsidRPr="009F5790" w:rsidRDefault="009F5790" w:rsidP="005920F8">
      <w:pPr>
        <w:pStyle w:val="PageTitle"/>
      </w:pPr>
    </w:p>
    <w:p w14:paraId="047659E7" w14:textId="77777777" w:rsidR="009F5790" w:rsidRPr="009F5790" w:rsidRDefault="009F5790" w:rsidP="005920F8">
      <w:pPr>
        <w:pStyle w:val="PageTitle"/>
      </w:pPr>
    </w:p>
    <w:p w14:paraId="4B63A63E" w14:textId="77777777" w:rsidR="009F5790" w:rsidRPr="009F5790" w:rsidRDefault="009F5790" w:rsidP="005920F8">
      <w:pPr>
        <w:pStyle w:val="PageTitle"/>
      </w:pPr>
    </w:p>
    <w:p w14:paraId="48ED829F" w14:textId="77777777" w:rsidR="009F5790" w:rsidRPr="001C4D77" w:rsidRDefault="009F5790" w:rsidP="005920F8">
      <w:pPr>
        <w:pStyle w:val="PageTitle"/>
      </w:pPr>
    </w:p>
    <w:p w14:paraId="5AB8EF64" w14:textId="77777777" w:rsidR="009F5790" w:rsidRPr="001C4D77" w:rsidRDefault="009F5790" w:rsidP="005920F8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5920F8">
      <w:pPr>
        <w:pStyle w:val="PageTitle"/>
      </w:pPr>
    </w:p>
    <w:p w14:paraId="03A8A6B3" w14:textId="45C90EC8" w:rsidR="009F5790" w:rsidRPr="001C4D77" w:rsidRDefault="00155339" w:rsidP="005920F8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5920F8"/>
    <w:p w14:paraId="12D6A4D9" w14:textId="77777777" w:rsidR="009F5790" w:rsidRPr="009F5790" w:rsidRDefault="009F5790" w:rsidP="005920F8"/>
    <w:p w14:paraId="4F7ED659" w14:textId="77777777" w:rsidR="009F5790" w:rsidRPr="009F5790" w:rsidRDefault="009F5790" w:rsidP="005920F8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B53DC1" w:rsidRPr="009F5790" w14:paraId="4653EC50" w14:textId="77777777" w:rsidTr="00062CBA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B53DC1" w:rsidRPr="009F5790" w:rsidRDefault="00B53DC1" w:rsidP="005920F8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6BB9D7AB" w:rsidR="00B53DC1" w:rsidRPr="009F5790" w:rsidRDefault="00B53DC1" w:rsidP="005920F8">
            <w:r w:rsidRPr="00D3101D">
              <w:t> </w:t>
            </w:r>
            <w:proofErr w:type="spellStart"/>
            <w:r>
              <w:t>PRJ_</w:t>
            </w:r>
            <w:r w:rsidR="00A14C86">
              <w:t>Airline</w:t>
            </w:r>
            <w:proofErr w:type="spellEnd"/>
            <w:r w:rsidR="00A14C86">
              <w:t xml:space="preserve"> Reservation System</w:t>
            </w:r>
            <w:r w:rsidR="004E2484" w:rsidRPr="00D3101D">
              <w:t xml:space="preserve"> </w:t>
            </w:r>
            <w:r w:rsidR="00A14C86">
              <w:t>_001</w:t>
            </w:r>
          </w:p>
        </w:tc>
      </w:tr>
      <w:tr w:rsidR="00B53DC1" w:rsidRPr="009F5790" w14:paraId="7B1CC0A8" w14:textId="77777777" w:rsidTr="00062CBA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B53DC1" w:rsidRPr="009F5790" w:rsidRDefault="00B53DC1" w:rsidP="005920F8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09E589B0" w:rsidR="00B53DC1" w:rsidRPr="009F5790" w:rsidRDefault="00B53DC1" w:rsidP="00A14C86">
            <w:r w:rsidRPr="009F5790">
              <w:t> </w:t>
            </w:r>
            <w:r w:rsidR="00A14C86">
              <w:t>Airline Reservation System</w:t>
            </w:r>
          </w:p>
        </w:tc>
      </w:tr>
    </w:tbl>
    <w:p w14:paraId="1917D496" w14:textId="77777777" w:rsidR="009F5790" w:rsidRPr="009F5790" w:rsidRDefault="009F5790" w:rsidP="005920F8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062CBA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0710BE58" w:rsidR="009F5790" w:rsidRPr="009F5790" w:rsidRDefault="004D70BB" w:rsidP="005920F8">
            <w:proofErr w:type="spellStart"/>
            <w:r>
              <w:t>Dhanalakshmi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348C2A22" w:rsidR="009F5790" w:rsidRPr="009F5790" w:rsidRDefault="00A14C86" w:rsidP="005920F8">
            <w:r>
              <w:t>Software Analyst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457773B6" w:rsidR="009F5790" w:rsidRPr="009F5790" w:rsidRDefault="009F5790" w:rsidP="005920F8">
            <w:r w:rsidRPr="009F5790">
              <w:t> </w:t>
            </w:r>
            <w:r w:rsidR="00876B11">
              <w:t>2</w:t>
            </w:r>
            <w:r w:rsidR="00A14C86">
              <w:t>4</w:t>
            </w:r>
            <w:r w:rsidR="008E15A0" w:rsidRPr="008E15A0">
              <w:rPr>
                <w:vertAlign w:val="superscript"/>
              </w:rPr>
              <w:t>th</w:t>
            </w:r>
            <w:r w:rsidR="00A14C86">
              <w:t xml:space="preserve"> February, 2018</w:t>
            </w:r>
          </w:p>
        </w:tc>
      </w:tr>
      <w:tr w:rsidR="009F5790" w:rsidRPr="009F5790" w14:paraId="05F5BE02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5920F8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8E15A0" w:rsidRPr="009F5790" w14:paraId="47999CAE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4EF8DB75" w:rsidR="008E15A0" w:rsidRPr="009F5790" w:rsidRDefault="008E15A0" w:rsidP="005920F8">
            <w:r w:rsidRPr="009F5790">
              <w:t> </w:t>
            </w:r>
            <w:proofErr w:type="spellStart"/>
            <w:r>
              <w:t>Dayanand</w:t>
            </w:r>
            <w:proofErr w:type="spellEnd"/>
            <w:r>
              <w:t xml:space="preserve"> </w:t>
            </w:r>
            <w:proofErr w:type="spellStart"/>
            <w:r>
              <w:t>Patil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040BA345" w:rsidR="008E15A0" w:rsidRPr="009F5790" w:rsidRDefault="002F74CE" w:rsidP="005920F8">
            <w:r>
              <w:t>Mentor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33EAF878" w:rsidR="008E15A0" w:rsidRPr="009F5790" w:rsidRDefault="008E15A0" w:rsidP="00974D8C">
            <w:r w:rsidRPr="009F5790">
              <w:t> </w:t>
            </w:r>
          </w:p>
        </w:tc>
      </w:tr>
      <w:tr w:rsidR="008E15A0" w:rsidRPr="009F5790" w14:paraId="6B3736C0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8E15A0" w:rsidRPr="009F5790" w14:paraId="2AE71C0F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671EF1D8" w:rsidR="008E15A0" w:rsidRPr="009F5790" w:rsidRDefault="008E15A0" w:rsidP="005920F8">
            <w:r w:rsidRPr="009F5790">
              <w:t> </w:t>
            </w:r>
            <w:proofErr w:type="spellStart"/>
            <w:r w:rsidR="002F74CE">
              <w:t>Dayanand</w:t>
            </w:r>
            <w:proofErr w:type="spellEnd"/>
            <w:r w:rsidR="002F74CE">
              <w:t xml:space="preserve"> </w:t>
            </w:r>
            <w:proofErr w:type="spellStart"/>
            <w:r w:rsidR="002F74CE">
              <w:t>Patil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09A8AA28" w:rsidR="008E15A0" w:rsidRPr="009F5790" w:rsidRDefault="002F74CE" w:rsidP="005920F8">
            <w:r>
              <w:t>Mentor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4A40D2FC" w:rsidR="008E15A0" w:rsidRPr="009F5790" w:rsidRDefault="008E15A0" w:rsidP="005920F8"/>
        </w:tc>
      </w:tr>
      <w:tr w:rsidR="008E15A0" w:rsidRPr="009F5790" w14:paraId="12030786" w14:textId="77777777" w:rsidTr="00062CBA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8E15A0" w:rsidRPr="009F5790" w:rsidRDefault="008E15A0" w:rsidP="005920F8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02362BD6" w:rsidR="008E15A0" w:rsidRPr="009F5790" w:rsidRDefault="008E15A0" w:rsidP="005920F8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8E15A0" w:rsidRPr="009F5790" w14:paraId="6800FFEA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8E15A0" w:rsidRPr="009F5790" w:rsidRDefault="008E15A0" w:rsidP="005920F8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4F798BDB" w:rsidR="008E15A0" w:rsidRPr="009F5790" w:rsidRDefault="00B764C5" w:rsidP="005920F8">
            <w:pPr>
              <w:rPr>
                <w:vanish/>
              </w:rPr>
            </w:pPr>
            <w:r>
              <w:t>1.1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8E15A0" w:rsidRPr="009F5790" w:rsidRDefault="008E15A0" w:rsidP="005920F8">
            <w:r w:rsidRPr="009F5790">
              <w:t> </w:t>
            </w:r>
          </w:p>
        </w:tc>
      </w:tr>
    </w:tbl>
    <w:p w14:paraId="0966AC59" w14:textId="77777777" w:rsidR="009F5790" w:rsidRPr="009F5790" w:rsidRDefault="009F5790" w:rsidP="005920F8">
      <w:r w:rsidRPr="009F5790">
        <w:br w:type="page"/>
      </w:r>
    </w:p>
    <w:p w14:paraId="42EE7ADE" w14:textId="77777777" w:rsidR="009F5790" w:rsidRPr="009F5790" w:rsidRDefault="009F5790" w:rsidP="005920F8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5920F8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5920F8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062CBA">
        <w:tc>
          <w:tcPr>
            <w:tcW w:w="2808" w:type="dxa"/>
            <w:vAlign w:val="center"/>
          </w:tcPr>
          <w:p w14:paraId="1976D30B" w14:textId="77777777" w:rsidR="009F5790" w:rsidRPr="009F5790" w:rsidRDefault="009F5790" w:rsidP="005920F8">
            <w:r w:rsidRPr="009F5790">
              <w:t>Version</w:t>
            </w:r>
          </w:p>
        </w:tc>
        <w:tc>
          <w:tcPr>
            <w:tcW w:w="1620" w:type="dxa"/>
          </w:tcPr>
          <w:p w14:paraId="7E8B01D1" w14:textId="2C069058" w:rsidR="009F5790" w:rsidRPr="005920F8" w:rsidRDefault="005920F8" w:rsidP="005920F8">
            <w:r w:rsidRPr="005920F8">
              <w:t>1.0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5920F8"/>
        </w:tc>
        <w:tc>
          <w:tcPr>
            <w:tcW w:w="1080" w:type="dxa"/>
          </w:tcPr>
          <w:p w14:paraId="488BB2E9" w14:textId="77777777" w:rsidR="009F5790" w:rsidRPr="009F5790" w:rsidRDefault="009F5790" w:rsidP="005920F8"/>
        </w:tc>
        <w:tc>
          <w:tcPr>
            <w:tcW w:w="1080" w:type="dxa"/>
          </w:tcPr>
          <w:p w14:paraId="325B699D" w14:textId="77777777" w:rsidR="009F5790" w:rsidRPr="009F5790" w:rsidRDefault="009F5790" w:rsidP="005920F8"/>
        </w:tc>
        <w:tc>
          <w:tcPr>
            <w:tcW w:w="1080" w:type="dxa"/>
          </w:tcPr>
          <w:p w14:paraId="77EF851F" w14:textId="77777777" w:rsidR="009F5790" w:rsidRPr="009F5790" w:rsidRDefault="009F5790" w:rsidP="005920F8"/>
        </w:tc>
        <w:tc>
          <w:tcPr>
            <w:tcW w:w="1080" w:type="dxa"/>
          </w:tcPr>
          <w:p w14:paraId="3AD2F557" w14:textId="77777777" w:rsidR="009F5790" w:rsidRPr="009F5790" w:rsidRDefault="009F5790" w:rsidP="005920F8"/>
        </w:tc>
      </w:tr>
      <w:tr w:rsidR="009F5790" w:rsidRPr="009F5790" w14:paraId="7EF63984" w14:textId="77777777" w:rsidTr="00062CBA">
        <w:tc>
          <w:tcPr>
            <w:tcW w:w="2808" w:type="dxa"/>
            <w:vAlign w:val="center"/>
          </w:tcPr>
          <w:p w14:paraId="0516B6F4" w14:textId="77777777" w:rsidR="009F5790" w:rsidRPr="009F5790" w:rsidRDefault="009F5790" w:rsidP="005920F8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5920F8" w:rsidRDefault="009F5790" w:rsidP="005920F8">
            <w:r w:rsidRPr="005920F8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5920F8"/>
        </w:tc>
        <w:tc>
          <w:tcPr>
            <w:tcW w:w="1080" w:type="dxa"/>
          </w:tcPr>
          <w:p w14:paraId="3D8D9994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5920F8"/>
        </w:tc>
        <w:tc>
          <w:tcPr>
            <w:tcW w:w="1080" w:type="dxa"/>
          </w:tcPr>
          <w:p w14:paraId="2BE1FC53" w14:textId="77777777" w:rsidR="009F5790" w:rsidRPr="009F5790" w:rsidRDefault="009F5790" w:rsidP="005920F8"/>
        </w:tc>
        <w:tc>
          <w:tcPr>
            <w:tcW w:w="1080" w:type="dxa"/>
          </w:tcPr>
          <w:p w14:paraId="1799B660" w14:textId="77777777" w:rsidR="009F5790" w:rsidRPr="009F5790" w:rsidRDefault="009F5790" w:rsidP="005920F8"/>
        </w:tc>
      </w:tr>
      <w:tr w:rsidR="009F5790" w:rsidRPr="009F5790" w14:paraId="2BC2A16F" w14:textId="77777777" w:rsidTr="00062CBA">
        <w:tc>
          <w:tcPr>
            <w:tcW w:w="2808" w:type="dxa"/>
            <w:vAlign w:val="center"/>
          </w:tcPr>
          <w:p w14:paraId="47098972" w14:textId="77777777" w:rsidR="009F5790" w:rsidRPr="009F5790" w:rsidRDefault="009F5790" w:rsidP="005920F8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5920F8" w:rsidRDefault="009F5790" w:rsidP="005920F8">
            <w:r w:rsidRPr="005920F8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5920F8"/>
        </w:tc>
        <w:tc>
          <w:tcPr>
            <w:tcW w:w="1080" w:type="dxa"/>
          </w:tcPr>
          <w:p w14:paraId="3645B887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5920F8"/>
        </w:tc>
        <w:tc>
          <w:tcPr>
            <w:tcW w:w="1080" w:type="dxa"/>
          </w:tcPr>
          <w:p w14:paraId="3A64C6EF" w14:textId="77777777" w:rsidR="009F5790" w:rsidRPr="009F5790" w:rsidRDefault="009F5790" w:rsidP="005920F8"/>
        </w:tc>
        <w:tc>
          <w:tcPr>
            <w:tcW w:w="1080" w:type="dxa"/>
          </w:tcPr>
          <w:p w14:paraId="47308748" w14:textId="77777777" w:rsidR="009F5790" w:rsidRPr="009F5790" w:rsidRDefault="009F5790" w:rsidP="005920F8"/>
        </w:tc>
      </w:tr>
      <w:tr w:rsidR="009F5790" w:rsidRPr="009F5790" w14:paraId="2E56A852" w14:textId="77777777" w:rsidTr="00062CBA">
        <w:tc>
          <w:tcPr>
            <w:tcW w:w="2808" w:type="dxa"/>
          </w:tcPr>
          <w:p w14:paraId="64B7F5B7" w14:textId="77777777" w:rsidR="009F5790" w:rsidRPr="009F5790" w:rsidRDefault="009F5790" w:rsidP="005920F8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5920F8" w:rsidRDefault="009F5790" w:rsidP="005920F8">
            <w:r w:rsidRPr="005920F8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5920F8"/>
        </w:tc>
        <w:tc>
          <w:tcPr>
            <w:tcW w:w="1080" w:type="dxa"/>
          </w:tcPr>
          <w:p w14:paraId="46558018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5920F8"/>
        </w:tc>
        <w:tc>
          <w:tcPr>
            <w:tcW w:w="1080" w:type="dxa"/>
          </w:tcPr>
          <w:p w14:paraId="3AFC5A5C" w14:textId="77777777" w:rsidR="009F5790" w:rsidRPr="009F5790" w:rsidRDefault="009F5790" w:rsidP="005920F8"/>
        </w:tc>
        <w:tc>
          <w:tcPr>
            <w:tcW w:w="1080" w:type="dxa"/>
          </w:tcPr>
          <w:p w14:paraId="7E23613F" w14:textId="77777777" w:rsidR="009F5790" w:rsidRPr="009F5790" w:rsidRDefault="009F5790" w:rsidP="005920F8"/>
        </w:tc>
      </w:tr>
      <w:tr w:rsidR="009F5790" w:rsidRPr="009F5790" w14:paraId="307F8A75" w14:textId="77777777" w:rsidTr="00062CBA">
        <w:tc>
          <w:tcPr>
            <w:tcW w:w="2808" w:type="dxa"/>
          </w:tcPr>
          <w:p w14:paraId="4D8423FC" w14:textId="77777777" w:rsidR="009F5790" w:rsidRPr="009F5790" w:rsidRDefault="009F5790" w:rsidP="005920F8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5920F8" w:rsidRDefault="009F5790" w:rsidP="005920F8">
            <w:r w:rsidRPr="005920F8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5920F8"/>
        </w:tc>
        <w:tc>
          <w:tcPr>
            <w:tcW w:w="1080" w:type="dxa"/>
          </w:tcPr>
          <w:p w14:paraId="4D22E910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5920F8"/>
        </w:tc>
        <w:tc>
          <w:tcPr>
            <w:tcW w:w="1080" w:type="dxa"/>
          </w:tcPr>
          <w:p w14:paraId="6071EC99" w14:textId="77777777" w:rsidR="009F5790" w:rsidRPr="009F5790" w:rsidRDefault="009F5790" w:rsidP="005920F8"/>
        </w:tc>
        <w:tc>
          <w:tcPr>
            <w:tcW w:w="1080" w:type="dxa"/>
          </w:tcPr>
          <w:p w14:paraId="0D8E8B38" w14:textId="77777777" w:rsidR="009F5790" w:rsidRPr="009F5790" w:rsidRDefault="009F5790" w:rsidP="005920F8"/>
        </w:tc>
      </w:tr>
      <w:tr w:rsidR="009F5790" w:rsidRPr="009F5790" w14:paraId="3EABB1EE" w14:textId="77777777" w:rsidTr="00062CBA">
        <w:tc>
          <w:tcPr>
            <w:tcW w:w="2808" w:type="dxa"/>
          </w:tcPr>
          <w:p w14:paraId="27EF7D4D" w14:textId="77777777" w:rsidR="009F5790" w:rsidRPr="009F5790" w:rsidRDefault="009F5790" w:rsidP="005920F8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5920F8" w:rsidRDefault="009F5790" w:rsidP="005920F8">
            <w:r w:rsidRPr="005920F8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5920F8"/>
        </w:tc>
        <w:tc>
          <w:tcPr>
            <w:tcW w:w="1080" w:type="dxa"/>
          </w:tcPr>
          <w:p w14:paraId="3BC21E42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5920F8"/>
        </w:tc>
        <w:tc>
          <w:tcPr>
            <w:tcW w:w="1080" w:type="dxa"/>
          </w:tcPr>
          <w:p w14:paraId="718D8944" w14:textId="77777777" w:rsidR="009F5790" w:rsidRPr="009F5790" w:rsidRDefault="009F5790" w:rsidP="005920F8"/>
        </w:tc>
        <w:tc>
          <w:tcPr>
            <w:tcW w:w="1080" w:type="dxa"/>
          </w:tcPr>
          <w:p w14:paraId="5DD7E652" w14:textId="77777777" w:rsidR="009F5790" w:rsidRPr="009F5790" w:rsidRDefault="009F5790" w:rsidP="005920F8"/>
        </w:tc>
      </w:tr>
      <w:tr w:rsidR="009F5790" w:rsidRPr="009F5790" w14:paraId="5751E9DE" w14:textId="77777777" w:rsidTr="00062CBA">
        <w:tc>
          <w:tcPr>
            <w:tcW w:w="2808" w:type="dxa"/>
          </w:tcPr>
          <w:p w14:paraId="5BD5BEA4" w14:textId="77777777" w:rsidR="009F5790" w:rsidRPr="009F5790" w:rsidRDefault="009F5790" w:rsidP="005920F8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5920F8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5920F8"/>
        </w:tc>
        <w:tc>
          <w:tcPr>
            <w:tcW w:w="1080" w:type="dxa"/>
          </w:tcPr>
          <w:p w14:paraId="161B779E" w14:textId="77777777" w:rsidR="009F5790" w:rsidRPr="009F5790" w:rsidRDefault="009F5790" w:rsidP="005920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5920F8"/>
        </w:tc>
        <w:tc>
          <w:tcPr>
            <w:tcW w:w="1080" w:type="dxa"/>
          </w:tcPr>
          <w:p w14:paraId="4BE23196" w14:textId="77777777" w:rsidR="009F5790" w:rsidRPr="009F5790" w:rsidRDefault="009F5790" w:rsidP="005920F8"/>
        </w:tc>
        <w:tc>
          <w:tcPr>
            <w:tcW w:w="1080" w:type="dxa"/>
          </w:tcPr>
          <w:p w14:paraId="3F95224E" w14:textId="77777777" w:rsidR="009F5790" w:rsidRPr="009F5790" w:rsidRDefault="009F5790" w:rsidP="005920F8"/>
        </w:tc>
      </w:tr>
    </w:tbl>
    <w:p w14:paraId="7C85DA30" w14:textId="77777777" w:rsidR="009F5790" w:rsidRPr="009F5790" w:rsidRDefault="009F5790" w:rsidP="005920F8"/>
    <w:p w14:paraId="36105CE6" w14:textId="77777777" w:rsidR="009F5790" w:rsidRPr="009F5790" w:rsidRDefault="009F5790" w:rsidP="005920F8"/>
    <w:p w14:paraId="2CC8A7F7" w14:textId="77777777" w:rsidR="009F5790" w:rsidRPr="009F5790" w:rsidRDefault="009F5790" w:rsidP="005920F8">
      <w:r w:rsidRPr="009F5790">
        <w:t xml:space="preserve">Disclaimer: </w:t>
      </w:r>
    </w:p>
    <w:p w14:paraId="28E0825A" w14:textId="77777777" w:rsidR="009F5790" w:rsidRPr="009F5790" w:rsidRDefault="009F5790" w:rsidP="005920F8"/>
    <w:p w14:paraId="47F58572" w14:textId="2CE22BB2" w:rsidR="009F5790" w:rsidRPr="009F5790" w:rsidRDefault="009F5790" w:rsidP="005920F8">
      <w:r w:rsidRPr="009F5790">
        <w:t>The scope of the project ‘</w:t>
      </w:r>
      <w:r w:rsidR="00A14C86">
        <w:rPr>
          <w:b/>
        </w:rPr>
        <w:t xml:space="preserve">Airline Reservation System’ </w:t>
      </w:r>
      <w:r w:rsidRPr="009F5790">
        <w:t>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5920F8">
      <w:r w:rsidRPr="005B3604">
        <w:lastRenderedPageBreak/>
        <w:t>TABLE OF CONTENTS</w:t>
      </w:r>
    </w:p>
    <w:p w14:paraId="63D9F59F" w14:textId="77777777" w:rsidR="009F5790" w:rsidRPr="009F5790" w:rsidRDefault="009F5790" w:rsidP="005920F8"/>
    <w:p w14:paraId="0D0C7D67" w14:textId="13A0ECAA" w:rsidR="000601C3" w:rsidRDefault="009F5790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472937912" w:history="1">
        <w:r w:rsidR="000601C3" w:rsidRPr="00365DAD">
          <w:rPr>
            <w:rStyle w:val="Hyperlink"/>
            <w:noProof/>
          </w:rPr>
          <w:t>1.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F20CEF">
          <w:rPr>
            <w:rStyle w:val="Hyperlink"/>
            <w:noProof/>
          </w:rPr>
          <w:t xml:space="preserve">Use Case Name: </w:t>
        </w:r>
        <w:r w:rsidR="00F20CEF" w:rsidRPr="00F20CEF">
          <w:rPr>
            <w:rStyle w:val="Hyperlink"/>
            <w:noProof/>
          </w:rPr>
          <w:t>View flight details by period</w:t>
        </w:r>
        <w:r w:rsidR="000601C3" w:rsidRPr="00365DAD">
          <w:rPr>
            <w:rStyle w:val="Hyperlink"/>
            <w:noProof/>
          </w:rPr>
          <w:t xml:space="preserve"> to the </w:t>
        </w:r>
        <w:r w:rsidR="00A14C86">
          <w:rPr>
            <w:rStyle w:val="Hyperlink"/>
            <w:noProof/>
          </w:rPr>
          <w:t>Airline Reservation System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_Toc472937912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33338EF8" w14:textId="77777777" w:rsidR="000601C3" w:rsidRDefault="007A2CC9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3" w:history="1">
        <w:r w:rsidR="000601C3" w:rsidRPr="00365DAD">
          <w:rPr>
            <w:rStyle w:val="Hyperlink"/>
            <w:noProof/>
          </w:rPr>
          <w:t>2.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Actor(s)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_Toc472937913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5C00938E" w14:textId="77777777" w:rsidR="000601C3" w:rsidRDefault="007A2CC9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4" w:history="1">
        <w:r w:rsidR="000601C3" w:rsidRPr="00365DAD">
          <w:rPr>
            <w:rStyle w:val="Hyperlink"/>
            <w:noProof/>
          </w:rPr>
          <w:t>3.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Preconditions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_Toc472937914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1D298684" w14:textId="77777777" w:rsidR="000601C3" w:rsidRDefault="007A2CC9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5" w:history="1">
        <w:r w:rsidR="000601C3" w:rsidRPr="00365DAD">
          <w:rPr>
            <w:rStyle w:val="Hyperlink"/>
            <w:noProof/>
          </w:rPr>
          <w:t>4.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Flow of Events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_Toc472937915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5D1A429A" w14:textId="77777777" w:rsidR="000601C3" w:rsidRDefault="007A2CC9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6" w:history="1">
        <w:r w:rsidR="000601C3" w:rsidRPr="00365DAD">
          <w:rPr>
            <w:rStyle w:val="Hyperlink"/>
            <w:noProof/>
          </w:rPr>
          <w:t>4.1  Basic Flow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_Toc472937916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537A072E" w14:textId="77777777" w:rsidR="000601C3" w:rsidRDefault="007A2CC9">
      <w:pPr>
        <w:pStyle w:val="TOC2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7" w:history="1">
        <w:r w:rsidR="000601C3" w:rsidRPr="00365DAD">
          <w:rPr>
            <w:rStyle w:val="Hyperlink"/>
            <w:noProof/>
          </w:rPr>
          <w:t>4.2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Alternative Flows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_Toc472937917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0B724582" w14:textId="29F156F1" w:rsidR="000601C3" w:rsidRDefault="007A2CC9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8" w:history="1">
        <w:r w:rsidR="000601C3" w:rsidRPr="00365DAD">
          <w:rPr>
            <w:rStyle w:val="Hyperlink"/>
            <w:noProof/>
          </w:rPr>
          <w:t xml:space="preserve">4.2.1  Alternate Flow 1: successful login to </w:t>
        </w:r>
        <w:r w:rsidR="00485F40">
          <w:rPr>
            <w:rStyle w:val="Hyperlink"/>
            <w:noProof/>
          </w:rPr>
          <w:t>OBS</w:t>
        </w:r>
        <w:r w:rsidR="000601C3" w:rsidRPr="00365DAD">
          <w:rPr>
            <w:rStyle w:val="Hyperlink"/>
            <w:noProof/>
          </w:rPr>
          <w:t xml:space="preserve"> on second attempt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_Toc472937918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39E13EE1" w14:textId="04595CB6" w:rsidR="000601C3" w:rsidRDefault="007A2CC9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9" w:history="1">
        <w:r w:rsidR="000601C3" w:rsidRPr="00365DAD">
          <w:rPr>
            <w:rStyle w:val="Hyperlink"/>
            <w:noProof/>
          </w:rPr>
          <w:t xml:space="preserve">4.2.2  Alternate Flow 2 : Login to the </w:t>
        </w:r>
        <w:r w:rsidR="00485F40">
          <w:rPr>
            <w:rStyle w:val="Hyperlink"/>
            <w:noProof/>
          </w:rPr>
          <w:t>OBS</w:t>
        </w:r>
        <w:r w:rsidR="000601C3" w:rsidRPr="00365DAD">
          <w:rPr>
            <w:rStyle w:val="Hyperlink"/>
            <w:noProof/>
          </w:rPr>
          <w:t xml:space="preserve"> using Apply for Courses option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_Toc472937919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6</w:t>
        </w:r>
        <w:r w:rsidR="000601C3">
          <w:rPr>
            <w:noProof/>
            <w:webHidden/>
          </w:rPr>
          <w:fldChar w:fldCharType="end"/>
        </w:r>
      </w:hyperlink>
    </w:p>
    <w:p w14:paraId="11360F7D" w14:textId="77777777" w:rsidR="000601C3" w:rsidRDefault="007A2CC9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0" w:history="1">
        <w:r w:rsidR="000601C3" w:rsidRPr="00365DAD">
          <w:rPr>
            <w:rStyle w:val="Hyperlink"/>
            <w:noProof/>
          </w:rPr>
          <w:t>4.2.3  Alternate Flow 3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_Toc472937920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6</w:t>
        </w:r>
        <w:r w:rsidR="000601C3">
          <w:rPr>
            <w:noProof/>
            <w:webHidden/>
          </w:rPr>
          <w:fldChar w:fldCharType="end"/>
        </w:r>
      </w:hyperlink>
    </w:p>
    <w:p w14:paraId="61FCE867" w14:textId="77777777" w:rsidR="000601C3" w:rsidRDefault="007A2CC9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1" w:history="1">
        <w:r w:rsidR="000601C3" w:rsidRPr="00365DAD">
          <w:rPr>
            <w:rStyle w:val="Hyperlink"/>
            <w:noProof/>
          </w:rPr>
          <w:t>Exception Flow 1: Exceeded Login Attempts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_Toc472937921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6</w:t>
        </w:r>
        <w:r w:rsidR="000601C3">
          <w:rPr>
            <w:noProof/>
            <w:webHidden/>
          </w:rPr>
          <w:fldChar w:fldCharType="end"/>
        </w:r>
      </w:hyperlink>
    </w:p>
    <w:p w14:paraId="3E6CA7E3" w14:textId="77777777" w:rsidR="000601C3" w:rsidRDefault="007A2CC9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2" w:history="1">
        <w:r w:rsidR="000601C3" w:rsidRPr="00365DAD">
          <w:rPr>
            <w:rStyle w:val="Hyperlink"/>
            <w:noProof/>
          </w:rPr>
          <w:t>Exception Flow 2: Web Server Down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_Toc472937922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6</w:t>
        </w:r>
        <w:r w:rsidR="000601C3">
          <w:rPr>
            <w:noProof/>
            <w:webHidden/>
          </w:rPr>
          <w:fldChar w:fldCharType="end"/>
        </w:r>
      </w:hyperlink>
    </w:p>
    <w:p w14:paraId="69717B97" w14:textId="77777777" w:rsidR="000601C3" w:rsidRDefault="007A2CC9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3" w:history="1">
        <w:r w:rsidR="000601C3" w:rsidRPr="00365DAD">
          <w:rPr>
            <w:rStyle w:val="Hyperlink"/>
            <w:noProof/>
          </w:rPr>
          <w:t>Exception Flow 3: Database Connectivity Error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_Toc472937923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6</w:t>
        </w:r>
        <w:r w:rsidR="000601C3">
          <w:rPr>
            <w:noProof/>
            <w:webHidden/>
          </w:rPr>
          <w:fldChar w:fldCharType="end"/>
        </w:r>
      </w:hyperlink>
    </w:p>
    <w:p w14:paraId="419F3EAD" w14:textId="77777777" w:rsidR="000601C3" w:rsidRDefault="007A2CC9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4" w:history="1">
        <w:r w:rsidR="000601C3" w:rsidRPr="00365DAD">
          <w:rPr>
            <w:rStyle w:val="Hyperlink"/>
            <w:noProof/>
          </w:rPr>
          <w:t>Exception Flow 4: Network Connectivity Error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_Toc472937924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7</w:t>
        </w:r>
        <w:r w:rsidR="000601C3">
          <w:rPr>
            <w:noProof/>
            <w:webHidden/>
          </w:rPr>
          <w:fldChar w:fldCharType="end"/>
        </w:r>
      </w:hyperlink>
    </w:p>
    <w:p w14:paraId="15343F21" w14:textId="77777777" w:rsidR="000601C3" w:rsidRDefault="007A2CC9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5" w:history="1">
        <w:r w:rsidR="000601C3" w:rsidRPr="00365DAD">
          <w:rPr>
            <w:rStyle w:val="Hyperlink"/>
            <w:noProof/>
          </w:rPr>
          <w:t>5.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Post Conditions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_Toc472937925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7</w:t>
        </w:r>
        <w:r w:rsidR="000601C3">
          <w:rPr>
            <w:noProof/>
            <w:webHidden/>
          </w:rPr>
          <w:fldChar w:fldCharType="end"/>
        </w:r>
      </w:hyperlink>
    </w:p>
    <w:p w14:paraId="10668505" w14:textId="77777777" w:rsidR="000601C3" w:rsidRDefault="007A2CC9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6" w:history="1">
        <w:r w:rsidR="000601C3" w:rsidRPr="00365DAD">
          <w:rPr>
            <w:rStyle w:val="Hyperlink"/>
            <w:noProof/>
          </w:rPr>
          <w:t>6.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Special Requirements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_Toc472937926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4809D4DA" w14:textId="77777777" w:rsidR="000601C3" w:rsidRDefault="007A2CC9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7" w:history="1">
        <w:r w:rsidR="000601C3" w:rsidRPr="00365DAD">
          <w:rPr>
            <w:rStyle w:val="Hyperlink"/>
            <w:noProof/>
          </w:rPr>
          <w:t>Performance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_Toc472937927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3C378656" w14:textId="77777777" w:rsidR="000601C3" w:rsidRDefault="007A2CC9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8" w:history="1">
        <w:r w:rsidR="000601C3" w:rsidRPr="00365DAD">
          <w:rPr>
            <w:rStyle w:val="Hyperlink"/>
            <w:noProof/>
          </w:rPr>
          <w:t>Availability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_Toc472937928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39297499" w14:textId="2224BD2C" w:rsidR="000601C3" w:rsidRDefault="007A2CC9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9" w:history="1">
        <w:r w:rsidR="00485F40">
          <w:rPr>
            <w:rStyle w:val="Hyperlink"/>
            <w:noProof/>
          </w:rPr>
          <w:t>Admin</w:t>
        </w:r>
        <w:r w:rsidR="000601C3" w:rsidRPr="00365DAD">
          <w:rPr>
            <w:rStyle w:val="Hyperlink"/>
            <w:noProof/>
          </w:rPr>
          <w:t xml:space="preserve"> Interface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_Toc472937929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066AE5E1" w14:textId="77777777" w:rsidR="000601C3" w:rsidRDefault="007A2CC9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0" w:history="1">
        <w:r w:rsidR="000601C3" w:rsidRPr="00365DAD">
          <w:rPr>
            <w:rStyle w:val="Hyperlink"/>
            <w:noProof/>
          </w:rPr>
          <w:t>Security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_Toc472937930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4E01A97A" w14:textId="77777777" w:rsidR="000601C3" w:rsidRDefault="007A2CC9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1" w:history="1">
        <w:r w:rsidR="000601C3" w:rsidRPr="00365DAD">
          <w:rPr>
            <w:rStyle w:val="Hyperlink"/>
            <w:noProof/>
          </w:rPr>
          <w:t>7.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Extension Points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_Toc472937931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30CF84C3" w14:textId="77777777" w:rsidR="000601C3" w:rsidRDefault="007A2CC9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2" w:history="1">
        <w:r w:rsidR="000601C3" w:rsidRPr="00365DAD">
          <w:rPr>
            <w:rStyle w:val="Hyperlink"/>
            <w:noProof/>
          </w:rPr>
          <w:t>Extension in Alternate Flow  1: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_Toc472937932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242505B5" w14:textId="77777777" w:rsidR="000601C3" w:rsidRDefault="007A2CC9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3" w:history="1">
        <w:r w:rsidR="000601C3" w:rsidRPr="00365DAD">
          <w:rPr>
            <w:rStyle w:val="Hyperlink"/>
            <w:noProof/>
          </w:rPr>
          <w:t>Extension in Alternate Flow  x: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_Toc472937933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3B58B491" w14:textId="77777777" w:rsidR="000601C3" w:rsidRDefault="007A2CC9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4" w:history="1">
        <w:r w:rsidR="000601C3" w:rsidRPr="00365DAD">
          <w:rPr>
            <w:rStyle w:val="Hyperlink"/>
            <w:noProof/>
          </w:rPr>
          <w:t>8.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Business Rules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_Toc472937934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5513E0E9" w14:textId="77777777" w:rsidR="000601C3" w:rsidRDefault="007A2CC9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5" w:history="1">
        <w:r w:rsidR="000601C3" w:rsidRPr="00365DAD">
          <w:rPr>
            <w:rStyle w:val="Hyperlink"/>
            <w:noProof/>
          </w:rPr>
          <w:t>9.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Diagrams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_Toc472937935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9</w:t>
        </w:r>
        <w:r w:rsidR="000601C3">
          <w:rPr>
            <w:noProof/>
            <w:webHidden/>
          </w:rPr>
          <w:fldChar w:fldCharType="end"/>
        </w:r>
      </w:hyperlink>
    </w:p>
    <w:p w14:paraId="76A83A5C" w14:textId="77777777" w:rsidR="000601C3" w:rsidRDefault="007A2CC9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6" w:history="1">
        <w:r w:rsidR="000601C3" w:rsidRPr="00365DAD">
          <w:rPr>
            <w:rStyle w:val="Hyperlink"/>
            <w:noProof/>
          </w:rPr>
          <w:t>Use Case Diagram for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_Toc472937936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9</w:t>
        </w:r>
        <w:r w:rsidR="000601C3">
          <w:rPr>
            <w:noProof/>
            <w:webHidden/>
          </w:rPr>
          <w:fldChar w:fldCharType="end"/>
        </w:r>
      </w:hyperlink>
    </w:p>
    <w:p w14:paraId="2ED3D4F5" w14:textId="77777777" w:rsidR="000601C3" w:rsidRDefault="007A2CC9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7" w:history="1">
        <w:r w:rsidR="000601C3" w:rsidRPr="00365DAD">
          <w:rPr>
            <w:rStyle w:val="Hyperlink"/>
            <w:noProof/>
          </w:rPr>
          <w:t>10.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Scenarios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_Toc472937937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0F9D864F" w14:textId="77777777" w:rsidR="000601C3" w:rsidRDefault="007A2CC9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8" w:history="1">
        <w:r w:rsidR="000601C3" w:rsidRPr="00365DAD">
          <w:rPr>
            <w:rStyle w:val="Hyperlink"/>
            <w:noProof/>
          </w:rPr>
          <w:t>Success Scenarios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_Toc472937938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29364D3B" w14:textId="77777777" w:rsidR="000601C3" w:rsidRDefault="007A2CC9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9" w:history="1">
        <w:r w:rsidR="000601C3" w:rsidRPr="00365DAD">
          <w:rPr>
            <w:rStyle w:val="Hyperlink"/>
            <w:noProof/>
          </w:rPr>
          <w:t>Failure Scenarios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_Toc472937939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233DA3AE" w14:textId="77777777" w:rsidR="000601C3" w:rsidRDefault="007A2CC9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0" w:history="1">
        <w:r w:rsidR="000601C3" w:rsidRPr="00365DAD">
          <w:rPr>
            <w:rStyle w:val="Hyperlink"/>
            <w:noProof/>
          </w:rPr>
          <w:t>11.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Issues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_Toc472937940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0EBD1C7C" w14:textId="77777777" w:rsidR="000601C3" w:rsidRDefault="007A2CC9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1" w:history="1">
        <w:r w:rsidR="000601C3" w:rsidRPr="00365DAD">
          <w:rPr>
            <w:rStyle w:val="Hyperlink"/>
            <w:noProof/>
          </w:rPr>
          <w:t>12.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UI Specifications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_Toc472937941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07FA8576" w14:textId="77777777" w:rsidR="000601C3" w:rsidRDefault="007A2CC9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2" w:history="1">
        <w:r w:rsidR="000601C3" w:rsidRPr="00365DAD">
          <w:rPr>
            <w:rStyle w:val="Hyperlink"/>
            <w:noProof/>
          </w:rPr>
          <w:t>13.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Inter System Dependencies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_Toc472937942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30DEAD20" w14:textId="77777777" w:rsidR="000601C3" w:rsidRDefault="007A2CC9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3" w:history="1">
        <w:r w:rsidR="000601C3" w:rsidRPr="00365DAD">
          <w:rPr>
            <w:rStyle w:val="Hyperlink"/>
            <w:noProof/>
          </w:rPr>
          <w:t>14.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Integration with an already existing System of the &lt;&lt;Customer&gt;&gt;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_Toc472937943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69A4735F" w14:textId="77777777" w:rsidR="000601C3" w:rsidRDefault="007A2CC9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4" w:history="1">
        <w:r w:rsidR="000601C3" w:rsidRPr="00365DAD">
          <w:rPr>
            <w:rStyle w:val="Hyperlink"/>
            <w:noProof/>
          </w:rPr>
          <w:t>15.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Assumptions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_Toc472937944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11</w:t>
        </w:r>
        <w:r w:rsidR="000601C3">
          <w:rPr>
            <w:noProof/>
            <w:webHidden/>
          </w:rPr>
          <w:fldChar w:fldCharType="end"/>
        </w:r>
      </w:hyperlink>
    </w:p>
    <w:p w14:paraId="59FA5DA1" w14:textId="77777777" w:rsidR="009F5790" w:rsidRPr="00F42082" w:rsidRDefault="009F5790" w:rsidP="005920F8">
      <w:r w:rsidRPr="00F42082">
        <w:fldChar w:fldCharType="end"/>
      </w:r>
    </w:p>
    <w:p w14:paraId="74E6C9D8" w14:textId="77777777" w:rsidR="009F5790" w:rsidRPr="009F5790" w:rsidRDefault="009F5790" w:rsidP="005920F8"/>
    <w:p w14:paraId="54DA6AF0" w14:textId="77777777" w:rsidR="009F5790" w:rsidRPr="009F5790" w:rsidRDefault="009F5790" w:rsidP="005920F8"/>
    <w:p w14:paraId="5A45629C" w14:textId="77777777" w:rsidR="009F5790" w:rsidRPr="009F5790" w:rsidRDefault="009F5790" w:rsidP="005920F8"/>
    <w:p w14:paraId="32E4EA51" w14:textId="77777777" w:rsidR="009F5790" w:rsidRPr="009F5790" w:rsidRDefault="009F5790" w:rsidP="005920F8"/>
    <w:p w14:paraId="12FDF1A2" w14:textId="77777777" w:rsidR="009F5790" w:rsidRPr="009F5790" w:rsidRDefault="009F5790" w:rsidP="005920F8"/>
    <w:p w14:paraId="332B7CEA" w14:textId="77777777" w:rsidR="009F5790" w:rsidRPr="009F5790" w:rsidRDefault="009F5790" w:rsidP="005920F8"/>
    <w:p w14:paraId="34EAE408" w14:textId="77777777" w:rsidR="00871F82" w:rsidRPr="009F5790" w:rsidRDefault="009F5790" w:rsidP="00871F82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472937912"/>
      <w:bookmarkEnd w:id="0"/>
      <w:bookmarkEnd w:id="1"/>
      <w:r w:rsidR="00871F82" w:rsidRPr="009F5790">
        <w:lastRenderedPageBreak/>
        <w:t xml:space="preserve">Use Case Name: </w:t>
      </w:r>
      <w:bookmarkEnd w:id="2"/>
      <w:bookmarkEnd w:id="3"/>
      <w:r w:rsidR="00871F82" w:rsidRPr="004D06AF">
        <w:t xml:space="preserve">Login to the </w:t>
      </w:r>
      <w:bookmarkEnd w:id="4"/>
      <w:r w:rsidR="00871F82">
        <w:t>Account holder registration</w:t>
      </w:r>
    </w:p>
    <w:p w14:paraId="36A7B698" w14:textId="77777777" w:rsidR="00F20CEF" w:rsidRDefault="00F20CEF" w:rsidP="00F20CEF">
      <w:pPr>
        <w:pStyle w:val="BodyText"/>
      </w:pPr>
      <w:r w:rsidRPr="009F5790">
        <w:rPr>
          <w:b/>
        </w:rPr>
        <w:t xml:space="preserve">Use Case ID: </w:t>
      </w:r>
      <w:r w:rsidRPr="009F5790">
        <w:t xml:space="preserve"> </w:t>
      </w:r>
      <w:r>
        <w:t>EXECUTIVE.VIEWFLIGHTSBYPERIOD_001</w:t>
      </w:r>
    </w:p>
    <w:p w14:paraId="5B14ADF9" w14:textId="77777777" w:rsidR="00F20CEF" w:rsidRDefault="00F20CEF" w:rsidP="00F20CEF">
      <w:pPr>
        <w:pStyle w:val="BodyText"/>
      </w:pPr>
    </w:p>
    <w:p w14:paraId="4363119C" w14:textId="77777777" w:rsidR="00F20CEF" w:rsidRPr="009F5790" w:rsidRDefault="00F20CEF" w:rsidP="00F20CEF">
      <w:pPr>
        <w:pStyle w:val="BodyText"/>
      </w:pPr>
      <w:r w:rsidRPr="009F5790">
        <w:rPr>
          <w:b/>
        </w:rPr>
        <w:t>Brief Description:</w:t>
      </w:r>
      <w:r w:rsidRPr="009F5790">
        <w:t xml:space="preserve"> </w:t>
      </w:r>
      <w:r w:rsidRPr="008E3D20">
        <w:t>This Use Case desc</w:t>
      </w:r>
      <w:r>
        <w:t>ribes the process by which the executive can view flights occupancy details by period</w:t>
      </w:r>
      <w:r w:rsidRPr="008E3D20">
        <w:t xml:space="preserve"> </w:t>
      </w:r>
      <w:r>
        <w:t>in</w:t>
      </w:r>
      <w:r w:rsidRPr="008E3D20">
        <w:t xml:space="preserve"> the </w:t>
      </w:r>
      <w:r>
        <w:t>Airline Reservation System.</w:t>
      </w:r>
    </w:p>
    <w:p w14:paraId="4AA75394" w14:textId="77777777" w:rsidR="00F20CEF" w:rsidRPr="009F5790" w:rsidRDefault="00F20CEF" w:rsidP="00F20CEF"/>
    <w:p w14:paraId="103E40AA" w14:textId="77777777" w:rsidR="00F20CEF" w:rsidRPr="009F5790" w:rsidRDefault="00F20CEF" w:rsidP="00F20CEF">
      <w:pPr>
        <w:pStyle w:val="StyleHeading1H1Mainheading1Heading1Heading10Head1h1Sec"/>
        <w:tabs>
          <w:tab w:val="clear" w:pos="720"/>
          <w:tab w:val="num" w:pos="630"/>
        </w:tabs>
        <w:ind w:left="630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472937913"/>
      <w:r w:rsidRPr="009F5790">
        <w:t>Actor(s)</w:t>
      </w:r>
      <w:bookmarkEnd w:id="5"/>
      <w:bookmarkEnd w:id="6"/>
      <w:bookmarkEnd w:id="7"/>
      <w:bookmarkEnd w:id="8"/>
      <w:bookmarkEnd w:id="9"/>
    </w:p>
    <w:p w14:paraId="3F4382D0" w14:textId="77777777" w:rsidR="00F20CEF" w:rsidRDefault="00F20CEF" w:rsidP="00F20CEF">
      <w:pPr>
        <w:pStyle w:val="ListParagraph"/>
        <w:numPr>
          <w:ilvl w:val="0"/>
          <w:numId w:val="9"/>
        </w:numPr>
      </w:pPr>
      <w:r>
        <w:t>Executive</w:t>
      </w:r>
    </w:p>
    <w:p w14:paraId="1BFE433A" w14:textId="77777777" w:rsidR="00F20CEF" w:rsidRPr="009F5790" w:rsidRDefault="00F20CEF" w:rsidP="00F20CEF">
      <w:pPr>
        <w:pStyle w:val="ListParagraph"/>
      </w:pPr>
    </w:p>
    <w:p w14:paraId="0465BD80" w14:textId="77777777" w:rsidR="00F20CEF" w:rsidRPr="009F5790" w:rsidRDefault="00F20CEF" w:rsidP="00F20CEF">
      <w:pPr>
        <w:pStyle w:val="StyleHeading1H1Mainheading1Heading1Heading10Head1h1Sec"/>
        <w:tabs>
          <w:tab w:val="clear" w:pos="720"/>
          <w:tab w:val="num" w:pos="630"/>
        </w:tabs>
        <w:ind w:left="630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472937914"/>
      <w:r w:rsidRPr="009F5790">
        <w:t>Preconditions</w:t>
      </w:r>
      <w:bookmarkEnd w:id="10"/>
      <w:bookmarkEnd w:id="11"/>
      <w:bookmarkEnd w:id="12"/>
      <w:bookmarkEnd w:id="13"/>
      <w:bookmarkEnd w:id="14"/>
    </w:p>
    <w:p w14:paraId="4E23782B" w14:textId="77777777" w:rsidR="00F20CEF" w:rsidRDefault="00F20CEF" w:rsidP="00F20CEF">
      <w:pPr>
        <w:pStyle w:val="ListParagraph"/>
        <w:numPr>
          <w:ilvl w:val="0"/>
          <w:numId w:val="10"/>
        </w:numPr>
      </w:pPr>
      <w:r>
        <w:t>Executive is an employee of Airline Reservation System.</w:t>
      </w:r>
    </w:p>
    <w:p w14:paraId="41C5EAF4" w14:textId="77777777" w:rsidR="00F20CEF" w:rsidRPr="008E3D20" w:rsidRDefault="00F20CEF" w:rsidP="00F20CEF">
      <w:pPr>
        <w:pStyle w:val="ListParagraph"/>
        <w:numPr>
          <w:ilvl w:val="0"/>
          <w:numId w:val="10"/>
        </w:numPr>
      </w:pPr>
      <w:r>
        <w:t>Executive has an access to the Airline Reservation System</w:t>
      </w:r>
    </w:p>
    <w:p w14:paraId="60D36A9B" w14:textId="77777777" w:rsidR="00F20CEF" w:rsidRDefault="00F20CEF" w:rsidP="00F20CEF">
      <w:pPr>
        <w:pStyle w:val="ListParagraph"/>
        <w:numPr>
          <w:ilvl w:val="0"/>
          <w:numId w:val="10"/>
        </w:numPr>
      </w:pPr>
      <w:r>
        <w:t xml:space="preserve">Executive </w:t>
      </w:r>
      <w:r w:rsidRPr="008E3D20">
        <w:t xml:space="preserve">has valid </w:t>
      </w:r>
      <w:r>
        <w:t>User name</w:t>
      </w:r>
      <w:r w:rsidRPr="008E3D20">
        <w:t xml:space="preserve"> and the password</w:t>
      </w:r>
    </w:p>
    <w:p w14:paraId="29AD9F97" w14:textId="77777777" w:rsidR="00F20CEF" w:rsidRDefault="00F20CEF" w:rsidP="00F20CEF">
      <w:pPr>
        <w:pStyle w:val="ListParagraph"/>
        <w:numPr>
          <w:ilvl w:val="0"/>
          <w:numId w:val="10"/>
        </w:numPr>
      </w:pPr>
      <w:r>
        <w:t>Executive has already logged in to the Airline Reservation System</w:t>
      </w:r>
    </w:p>
    <w:p w14:paraId="04D0312F" w14:textId="77777777" w:rsidR="00F20CEF" w:rsidRPr="009F5790" w:rsidRDefault="00F20CEF" w:rsidP="00F20CEF">
      <w:pPr>
        <w:pStyle w:val="BodyText3"/>
      </w:pPr>
    </w:p>
    <w:p w14:paraId="41FB9CEF" w14:textId="77777777" w:rsidR="00F20CEF" w:rsidRPr="009F5790" w:rsidRDefault="00F20CEF" w:rsidP="00F20CEF">
      <w:pPr>
        <w:pStyle w:val="StyleHeading1H1Mainheading1Heading1Heading10Head1h1Sec"/>
        <w:tabs>
          <w:tab w:val="clear" w:pos="720"/>
          <w:tab w:val="num" w:pos="630"/>
        </w:tabs>
        <w:ind w:left="630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472937915"/>
      <w:r w:rsidRPr="009F5790">
        <w:t>Flow of Events</w:t>
      </w:r>
      <w:bookmarkEnd w:id="15"/>
      <w:bookmarkEnd w:id="16"/>
      <w:bookmarkEnd w:id="17"/>
      <w:bookmarkEnd w:id="18"/>
      <w:bookmarkEnd w:id="19"/>
    </w:p>
    <w:p w14:paraId="6CC053E3" w14:textId="77777777" w:rsidR="00F20CEF" w:rsidRPr="001C4D77" w:rsidRDefault="00F20CEF" w:rsidP="00F20CEF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472937916"/>
      <w:proofErr w:type="gramStart"/>
      <w:r w:rsidRPr="001C4D77">
        <w:t>4.1  Basic</w:t>
      </w:r>
      <w:proofErr w:type="gramEnd"/>
      <w:r w:rsidRPr="001C4D77">
        <w:t xml:space="preserve"> Flow</w:t>
      </w:r>
      <w:bookmarkEnd w:id="20"/>
      <w:bookmarkEnd w:id="21"/>
      <w:bookmarkEnd w:id="22"/>
      <w:bookmarkEnd w:id="23"/>
      <w:bookmarkEnd w:id="24"/>
      <w:bookmarkEnd w:id="25"/>
    </w:p>
    <w:p w14:paraId="295F2E37" w14:textId="77777777" w:rsidR="00F20CEF" w:rsidRPr="00913ACC" w:rsidRDefault="00F20CEF" w:rsidP="00F20CEF">
      <w:pPr>
        <w:pStyle w:val="Footer"/>
      </w:pPr>
      <w:r w:rsidRPr="00913ACC">
        <w:t>Name: Successful</w:t>
      </w:r>
      <w:r>
        <w:t>ly view flights occupancy details by period in</w:t>
      </w:r>
      <w:r w:rsidRPr="00913ACC">
        <w:t xml:space="preserve"> </w:t>
      </w:r>
      <w:r>
        <w:t>Airline Reservation System</w:t>
      </w:r>
      <w:r w:rsidRPr="00F07559">
        <w:t xml:space="preserve"> </w:t>
      </w:r>
    </w:p>
    <w:p w14:paraId="437CCC79" w14:textId="77777777" w:rsidR="00F20CEF" w:rsidRPr="00BE5CB2" w:rsidRDefault="00F20CEF" w:rsidP="00F20CEF"/>
    <w:p w14:paraId="25BD054A" w14:textId="2F664DE7" w:rsidR="00F20CEF" w:rsidRPr="002D4C0C" w:rsidRDefault="00F20CEF" w:rsidP="00F20CEF">
      <w:pPr>
        <w:pStyle w:val="ListParagraph"/>
        <w:numPr>
          <w:ilvl w:val="0"/>
          <w:numId w:val="11"/>
        </w:numPr>
      </w:pPr>
      <w:r>
        <w:t xml:space="preserve">Executive clicks on </w:t>
      </w:r>
      <w:r w:rsidRPr="001E3141">
        <w:rPr>
          <w:color w:val="333333"/>
          <w:sz w:val="21"/>
          <w:szCs w:val="21"/>
          <w:shd w:val="clear" w:color="auto" w:fill="FFFFFF"/>
        </w:rPr>
        <w:t xml:space="preserve">Flights based on Period </w:t>
      </w:r>
      <w:r>
        <w:t xml:space="preserve">radio button available on </w:t>
      </w:r>
      <w:r w:rsidR="00EE6EF7">
        <w:t xml:space="preserve">Flight </w:t>
      </w:r>
      <w:r>
        <w:t xml:space="preserve">Details </w:t>
      </w:r>
      <w:proofErr w:type="gramStart"/>
      <w:r>
        <w:t>page .</w:t>
      </w:r>
      <w:proofErr w:type="gramEnd"/>
    </w:p>
    <w:p w14:paraId="5F80BEB9" w14:textId="77777777" w:rsidR="00F20CEF" w:rsidRPr="001E3141" w:rsidRDefault="00F20CEF" w:rsidP="00F20CEF">
      <w:pPr>
        <w:pStyle w:val="ListParagraph"/>
        <w:numPr>
          <w:ilvl w:val="0"/>
          <w:numId w:val="11"/>
        </w:numPr>
        <w:rPr>
          <w:b/>
        </w:rPr>
      </w:pPr>
      <w:r>
        <w:t xml:space="preserve">Executive will be navigated to flights between </w:t>
      </w:r>
      <w:proofErr w:type="gramStart"/>
      <w:r>
        <w:t>page</w:t>
      </w:r>
      <w:proofErr w:type="gramEnd"/>
      <w:r>
        <w:t>.</w:t>
      </w:r>
    </w:p>
    <w:p w14:paraId="6921AD0D" w14:textId="77777777" w:rsidR="00F20CEF" w:rsidRPr="00FB3889" w:rsidRDefault="00F20CEF" w:rsidP="00F20CEF">
      <w:pPr>
        <w:pStyle w:val="ListParagraph"/>
        <w:numPr>
          <w:ilvl w:val="0"/>
          <w:numId w:val="11"/>
        </w:numPr>
      </w:pPr>
      <w:r>
        <w:t>Executive enters the From Date</w:t>
      </w:r>
    </w:p>
    <w:p w14:paraId="4BF8B080" w14:textId="77777777" w:rsidR="00F20CEF" w:rsidRPr="00FB3889" w:rsidRDefault="00F20CEF" w:rsidP="00F20CEF">
      <w:pPr>
        <w:pStyle w:val="ListParagraph"/>
        <w:numPr>
          <w:ilvl w:val="0"/>
          <w:numId w:val="11"/>
        </w:numPr>
      </w:pPr>
      <w:r>
        <w:t>Executive enters the To Date</w:t>
      </w:r>
    </w:p>
    <w:p w14:paraId="1E98041B" w14:textId="77777777" w:rsidR="00F20CEF" w:rsidRPr="004E56BA" w:rsidRDefault="00F20CEF" w:rsidP="00F20CEF">
      <w:pPr>
        <w:pStyle w:val="ListParagraph"/>
        <w:numPr>
          <w:ilvl w:val="0"/>
          <w:numId w:val="11"/>
        </w:numPr>
      </w:pPr>
      <w:r>
        <w:t>Executive</w:t>
      </w:r>
      <w:r w:rsidRPr="004E56BA">
        <w:t xml:space="preserve"> clicks on </w:t>
      </w:r>
      <w:r>
        <w:t>Search button</w:t>
      </w:r>
    </w:p>
    <w:p w14:paraId="48E23EF9" w14:textId="77777777" w:rsidR="00F20CEF" w:rsidRDefault="00F20CEF" w:rsidP="00F20CEF">
      <w:pPr>
        <w:pStyle w:val="ListParagraph"/>
        <w:numPr>
          <w:ilvl w:val="0"/>
          <w:numId w:val="11"/>
        </w:numPr>
      </w:pPr>
      <w:bookmarkStart w:id="26" w:name="_Toc141844799"/>
      <w:bookmarkStart w:id="27" w:name="_Toc143500966"/>
      <w:bookmarkStart w:id="28" w:name="_Toc144299914"/>
      <w:bookmarkStart w:id="29" w:name="_Toc145125002"/>
      <w:bookmarkStart w:id="30" w:name="_Toc165439507"/>
      <w:bookmarkStart w:id="31" w:name="_Toc186019616"/>
      <w:bookmarkStart w:id="32" w:name="_Toc216505520"/>
      <w:r>
        <w:t>The system navigates Executive</w:t>
      </w:r>
      <w:r w:rsidRPr="00B22A32">
        <w:t xml:space="preserve"> to </w:t>
      </w:r>
      <w:r w:rsidRPr="00AB1B4B">
        <w:t xml:space="preserve">the </w:t>
      </w:r>
      <w:r w:rsidRPr="00AB1B4B">
        <w:rPr>
          <w:shd w:val="clear" w:color="auto" w:fill="FFFFFF"/>
        </w:rPr>
        <w:t>Flight Schedule Based On Period</w:t>
      </w:r>
      <w:r>
        <w:rPr>
          <w:shd w:val="clear" w:color="auto" w:fill="FFFFFF"/>
        </w:rPr>
        <w:t xml:space="preserve"> </w:t>
      </w:r>
      <w:r w:rsidRPr="006C3DF2">
        <w:t>page</w:t>
      </w:r>
    </w:p>
    <w:p w14:paraId="2A96B505" w14:textId="77777777" w:rsidR="00F20CEF" w:rsidRPr="006C3DF2" w:rsidRDefault="00F20CEF" w:rsidP="00F20CEF">
      <w:pPr>
        <w:pStyle w:val="ListParagraph"/>
        <w:numPr>
          <w:ilvl w:val="0"/>
          <w:numId w:val="11"/>
        </w:numPr>
      </w:pPr>
      <w:r>
        <w:t>Executive successfully view the Flight Occupancy Status</w:t>
      </w:r>
    </w:p>
    <w:p w14:paraId="72AB3D22" w14:textId="77777777" w:rsidR="00F20CEF" w:rsidRPr="009F5790" w:rsidRDefault="00F20CEF" w:rsidP="00F20CEF">
      <w:pPr>
        <w:pStyle w:val="StyleHeading2Sub-headingH2ChapterNumberAppendixLetterchnh"/>
        <w:numPr>
          <w:ilvl w:val="1"/>
          <w:numId w:val="8"/>
        </w:numPr>
      </w:pPr>
      <w:r w:rsidRPr="009F5790">
        <w:t xml:space="preserve"> </w:t>
      </w:r>
      <w:bookmarkStart w:id="33" w:name="_Toc472937917"/>
      <w:r w:rsidRPr="009F5790">
        <w:t>Alternative Flow</w:t>
      </w:r>
      <w:bookmarkEnd w:id="26"/>
      <w:bookmarkEnd w:id="27"/>
      <w:bookmarkEnd w:id="28"/>
      <w:r w:rsidRPr="009F5790">
        <w:t>s</w:t>
      </w:r>
      <w:bookmarkEnd w:id="29"/>
      <w:bookmarkEnd w:id="30"/>
      <w:bookmarkEnd w:id="31"/>
      <w:bookmarkEnd w:id="32"/>
      <w:bookmarkEnd w:id="33"/>
    </w:p>
    <w:p w14:paraId="2E5523A9" w14:textId="77777777" w:rsidR="00F20CEF" w:rsidRDefault="00F20CEF" w:rsidP="00F20CEF">
      <w:pPr>
        <w:pStyle w:val="StyleHeading2Sub-headingH2ChapterNumberAppendixLetterchnh"/>
      </w:pPr>
      <w:bookmarkStart w:id="34" w:name="_Toc165439508"/>
      <w:bookmarkStart w:id="35" w:name="_Toc186019617"/>
      <w:bookmarkStart w:id="36" w:name="_Toc216505521"/>
      <w:bookmarkStart w:id="37" w:name="_Toc472937918"/>
      <w:bookmarkStart w:id="38" w:name="_Toc141844800"/>
      <w:bookmarkStart w:id="39" w:name="_Toc143500967"/>
      <w:bookmarkStart w:id="40" w:name="_Toc144299918"/>
      <w:bookmarkStart w:id="41" w:name="_Toc145125005"/>
      <w:proofErr w:type="gramStart"/>
      <w:r>
        <w:t xml:space="preserve">4.2.1  </w:t>
      </w:r>
      <w:r w:rsidRPr="009F5790">
        <w:t>Alternate</w:t>
      </w:r>
      <w:proofErr w:type="gramEnd"/>
      <w:r w:rsidRPr="009F5790">
        <w:t xml:space="preserve"> Flow 1</w:t>
      </w:r>
      <w:bookmarkEnd w:id="34"/>
      <w:bookmarkEnd w:id="35"/>
      <w:bookmarkEnd w:id="36"/>
      <w:r>
        <w:t xml:space="preserve">: </w:t>
      </w:r>
      <w:bookmarkEnd w:id="37"/>
      <w:r>
        <w:t>Wrong  Attempts By leaving From date field empty</w:t>
      </w:r>
    </w:p>
    <w:p w14:paraId="1345C9DD" w14:textId="77777777" w:rsidR="00F20CEF" w:rsidRPr="009F5790" w:rsidRDefault="00F20CEF" w:rsidP="00F20CEF">
      <w:pPr>
        <w:pStyle w:val="StyleHeading2Sub-headingH2ChapterNumberAppendixLetterchnh"/>
      </w:pPr>
    </w:p>
    <w:p w14:paraId="775DD0FD" w14:textId="77777777" w:rsidR="00F20CEF" w:rsidRPr="009F5790" w:rsidRDefault="00F20CEF" w:rsidP="00F20CEF"/>
    <w:bookmarkEnd w:id="38"/>
    <w:bookmarkEnd w:id="39"/>
    <w:bookmarkEnd w:id="40"/>
    <w:bookmarkEnd w:id="41"/>
    <w:p w14:paraId="65277278" w14:textId="02C7550A" w:rsidR="00F20CEF" w:rsidRPr="002D4C0C" w:rsidRDefault="00F20CEF" w:rsidP="00F20CEF">
      <w:pPr>
        <w:pStyle w:val="ListParagraph"/>
        <w:numPr>
          <w:ilvl w:val="0"/>
          <w:numId w:val="12"/>
        </w:numPr>
      </w:pPr>
      <w:r>
        <w:t xml:space="preserve">Executive clicks on </w:t>
      </w:r>
      <w:r w:rsidRPr="001E3141">
        <w:rPr>
          <w:color w:val="333333"/>
          <w:sz w:val="21"/>
          <w:szCs w:val="21"/>
          <w:shd w:val="clear" w:color="auto" w:fill="FFFFFF"/>
        </w:rPr>
        <w:t xml:space="preserve">Flights based on Period </w:t>
      </w:r>
      <w:r>
        <w:t>radio button available on</w:t>
      </w:r>
      <w:r w:rsidR="00EE6EF7">
        <w:t xml:space="preserve"> Flight</w:t>
      </w:r>
      <w:r>
        <w:t xml:space="preserve"> Details </w:t>
      </w:r>
      <w:proofErr w:type="gramStart"/>
      <w:r>
        <w:t>page .</w:t>
      </w:r>
      <w:proofErr w:type="gramEnd"/>
    </w:p>
    <w:p w14:paraId="355F4979" w14:textId="77777777" w:rsidR="00F20CEF" w:rsidRPr="001E3141" w:rsidRDefault="00F20CEF" w:rsidP="00F20CEF">
      <w:pPr>
        <w:pStyle w:val="ListParagraph"/>
        <w:numPr>
          <w:ilvl w:val="0"/>
          <w:numId w:val="12"/>
        </w:numPr>
        <w:rPr>
          <w:b/>
        </w:rPr>
      </w:pPr>
      <w:r>
        <w:t xml:space="preserve">Executive will be navigated to flights between </w:t>
      </w:r>
      <w:proofErr w:type="gramStart"/>
      <w:r>
        <w:t>page</w:t>
      </w:r>
      <w:proofErr w:type="gramEnd"/>
      <w:r>
        <w:t>.</w:t>
      </w:r>
    </w:p>
    <w:p w14:paraId="239285AB" w14:textId="77777777" w:rsidR="00F20CEF" w:rsidRPr="00FB3889" w:rsidRDefault="00F20CEF" w:rsidP="00F20CEF">
      <w:pPr>
        <w:pStyle w:val="ListParagraph"/>
        <w:numPr>
          <w:ilvl w:val="0"/>
          <w:numId w:val="12"/>
        </w:numPr>
      </w:pPr>
      <w:r>
        <w:t>Executive enters the To Date</w:t>
      </w:r>
    </w:p>
    <w:p w14:paraId="471EBB60" w14:textId="77777777" w:rsidR="00F20CEF" w:rsidRPr="004E56BA" w:rsidRDefault="00F20CEF" w:rsidP="00F20CEF">
      <w:pPr>
        <w:pStyle w:val="ListParagraph"/>
        <w:numPr>
          <w:ilvl w:val="0"/>
          <w:numId w:val="12"/>
        </w:numPr>
      </w:pPr>
      <w:r>
        <w:lastRenderedPageBreak/>
        <w:t>Executive</w:t>
      </w:r>
      <w:r w:rsidRPr="004E56BA">
        <w:t xml:space="preserve"> clicks on </w:t>
      </w:r>
      <w:r>
        <w:t>Search button</w:t>
      </w:r>
    </w:p>
    <w:p w14:paraId="01072BF1" w14:textId="77777777" w:rsidR="00F20CEF" w:rsidRDefault="00F20CEF" w:rsidP="00F20CEF">
      <w:pPr>
        <w:pStyle w:val="ListParagraph"/>
        <w:numPr>
          <w:ilvl w:val="0"/>
          <w:numId w:val="12"/>
        </w:numPr>
      </w:pPr>
      <w:r>
        <w:t>The system ask the executive to enter the From Date.</w:t>
      </w:r>
    </w:p>
    <w:p w14:paraId="0B2D7CC5" w14:textId="77777777" w:rsidR="00F20CEF" w:rsidRPr="000B20F9" w:rsidRDefault="00F20CEF" w:rsidP="00F20CEF">
      <w:pPr>
        <w:pStyle w:val="ListParagraph"/>
        <w:numPr>
          <w:ilvl w:val="0"/>
          <w:numId w:val="12"/>
        </w:numPr>
      </w:pPr>
      <w:r>
        <w:t xml:space="preserve">The system takes executive to the </w:t>
      </w:r>
      <w:r w:rsidRPr="001E3141">
        <w:rPr>
          <w:b/>
        </w:rPr>
        <w:t>Step 3</w:t>
      </w:r>
      <w:r>
        <w:t xml:space="preserve"> of </w:t>
      </w:r>
      <w:r w:rsidRPr="001E3141">
        <w:rPr>
          <w:b/>
        </w:rPr>
        <w:t>Basic Flow</w:t>
      </w:r>
    </w:p>
    <w:p w14:paraId="6B18383A" w14:textId="77777777" w:rsidR="00F20CEF" w:rsidRPr="009F5790" w:rsidRDefault="00F20CEF" w:rsidP="00F20CEF"/>
    <w:p w14:paraId="1B320A49" w14:textId="77777777" w:rsidR="00F20CEF" w:rsidRDefault="00F20CEF" w:rsidP="00F20CEF">
      <w:pPr>
        <w:pStyle w:val="StyleHeading2Sub-headingH2ChapterNumberAppendixLetterchnh"/>
      </w:pPr>
      <w:bookmarkStart w:id="42" w:name="_Toc144299927"/>
      <w:r>
        <w:t xml:space="preserve">               </w:t>
      </w:r>
      <w:proofErr w:type="gramStart"/>
      <w:r>
        <w:t xml:space="preserve">4.2.2  </w:t>
      </w:r>
      <w:r w:rsidRPr="009F5790">
        <w:t>Alternate</w:t>
      </w:r>
      <w:proofErr w:type="gramEnd"/>
      <w:r w:rsidRPr="009F5790">
        <w:t xml:space="preserve"> Flow 1</w:t>
      </w:r>
      <w:r>
        <w:t>: Wrong  Attempts By leaving To date field empty</w:t>
      </w:r>
    </w:p>
    <w:p w14:paraId="69C16277" w14:textId="77777777" w:rsidR="00F20CEF" w:rsidRPr="009F5790" w:rsidRDefault="00F20CEF" w:rsidP="00F20CEF">
      <w:pPr>
        <w:pStyle w:val="StyleHeading2Sub-headingH2ChapterNumberAppendixLetterchnh"/>
      </w:pPr>
    </w:p>
    <w:p w14:paraId="3AEB682A" w14:textId="77777777" w:rsidR="00F20CEF" w:rsidRPr="009F5790" w:rsidRDefault="00F20CEF" w:rsidP="00F20CEF"/>
    <w:p w14:paraId="7407F38A" w14:textId="77C42B5E" w:rsidR="00F20CEF" w:rsidRPr="002D4C0C" w:rsidRDefault="00F20CEF" w:rsidP="00F20CEF">
      <w:pPr>
        <w:pStyle w:val="ListParagraph"/>
        <w:numPr>
          <w:ilvl w:val="0"/>
          <w:numId w:val="27"/>
        </w:numPr>
      </w:pPr>
      <w:r>
        <w:t xml:space="preserve">Executive clicks on </w:t>
      </w:r>
      <w:r w:rsidRPr="001E3141">
        <w:rPr>
          <w:color w:val="333333"/>
          <w:sz w:val="21"/>
          <w:szCs w:val="21"/>
          <w:shd w:val="clear" w:color="auto" w:fill="FFFFFF"/>
        </w:rPr>
        <w:t xml:space="preserve">Flights based on Period </w:t>
      </w:r>
      <w:r>
        <w:t>radio button available on</w:t>
      </w:r>
      <w:r w:rsidR="00EE6EF7">
        <w:t xml:space="preserve"> Flight</w:t>
      </w:r>
      <w:r>
        <w:t xml:space="preserve"> Details </w:t>
      </w:r>
      <w:proofErr w:type="gramStart"/>
      <w:r>
        <w:t>page .</w:t>
      </w:r>
      <w:proofErr w:type="gramEnd"/>
    </w:p>
    <w:p w14:paraId="7016DEA1" w14:textId="77777777" w:rsidR="00F20CEF" w:rsidRPr="001E3141" w:rsidRDefault="00F20CEF" w:rsidP="00F20CEF">
      <w:pPr>
        <w:pStyle w:val="ListParagraph"/>
        <w:numPr>
          <w:ilvl w:val="0"/>
          <w:numId w:val="27"/>
        </w:numPr>
        <w:rPr>
          <w:b/>
        </w:rPr>
      </w:pPr>
      <w:r>
        <w:t xml:space="preserve">Executive will be navigated to flights between </w:t>
      </w:r>
      <w:proofErr w:type="gramStart"/>
      <w:r>
        <w:t>page</w:t>
      </w:r>
      <w:proofErr w:type="gramEnd"/>
      <w:r>
        <w:t>.</w:t>
      </w:r>
    </w:p>
    <w:p w14:paraId="3867BD1A" w14:textId="77777777" w:rsidR="00F20CEF" w:rsidRPr="00FB3889" w:rsidRDefault="00F20CEF" w:rsidP="00F20CEF">
      <w:pPr>
        <w:pStyle w:val="ListParagraph"/>
        <w:numPr>
          <w:ilvl w:val="0"/>
          <w:numId w:val="27"/>
        </w:numPr>
      </w:pPr>
      <w:r>
        <w:t>Executive enters the From Date</w:t>
      </w:r>
    </w:p>
    <w:p w14:paraId="7ECE5699" w14:textId="77777777" w:rsidR="00F20CEF" w:rsidRPr="004E56BA" w:rsidRDefault="00F20CEF" w:rsidP="00F20CEF">
      <w:pPr>
        <w:pStyle w:val="ListParagraph"/>
        <w:numPr>
          <w:ilvl w:val="0"/>
          <w:numId w:val="27"/>
        </w:numPr>
      </w:pPr>
      <w:r>
        <w:t>Executive</w:t>
      </w:r>
      <w:r w:rsidRPr="004E56BA">
        <w:t xml:space="preserve"> clicks on </w:t>
      </w:r>
      <w:r>
        <w:t>Search button</w:t>
      </w:r>
    </w:p>
    <w:p w14:paraId="4CDD28B6" w14:textId="4BA443A7" w:rsidR="00F20CEF" w:rsidRDefault="00F20CEF" w:rsidP="00F20CEF">
      <w:pPr>
        <w:pStyle w:val="ListParagraph"/>
        <w:numPr>
          <w:ilvl w:val="0"/>
          <w:numId w:val="27"/>
        </w:numPr>
      </w:pPr>
      <w:r>
        <w:t>The system ask</w:t>
      </w:r>
      <w:r w:rsidR="00EE6EF7">
        <w:t xml:space="preserve"> the executive to enter the To</w:t>
      </w:r>
      <w:r>
        <w:t xml:space="preserve"> Date.</w:t>
      </w:r>
    </w:p>
    <w:p w14:paraId="5B6FB524" w14:textId="77777777" w:rsidR="00F20CEF" w:rsidRPr="000B20F9" w:rsidRDefault="00F20CEF" w:rsidP="00F20CEF">
      <w:pPr>
        <w:pStyle w:val="ListParagraph"/>
        <w:numPr>
          <w:ilvl w:val="0"/>
          <w:numId w:val="27"/>
        </w:numPr>
      </w:pPr>
      <w:r>
        <w:t xml:space="preserve">The system takes executive to the </w:t>
      </w:r>
      <w:r w:rsidRPr="001E3141">
        <w:rPr>
          <w:b/>
        </w:rPr>
        <w:t>Step 3</w:t>
      </w:r>
      <w:r>
        <w:t xml:space="preserve"> of </w:t>
      </w:r>
      <w:r w:rsidRPr="001E3141">
        <w:rPr>
          <w:b/>
        </w:rPr>
        <w:t>Basic Flow</w:t>
      </w:r>
    </w:p>
    <w:p w14:paraId="67851CEA" w14:textId="77777777" w:rsidR="00F20CEF" w:rsidRDefault="00F20CEF" w:rsidP="00F20CEF">
      <w:pPr>
        <w:pStyle w:val="infoblue"/>
      </w:pPr>
    </w:p>
    <w:p w14:paraId="78B319FE" w14:textId="56A9626E" w:rsidR="00F20CEF" w:rsidRDefault="00F20CEF" w:rsidP="00A43110">
      <w:pPr>
        <w:pStyle w:val="StyleHeading2Sub-headingH2ChapterNumberAppendixLetterchnh"/>
        <w:numPr>
          <w:ilvl w:val="2"/>
          <w:numId w:val="31"/>
        </w:numPr>
      </w:pPr>
      <w:bookmarkStart w:id="43" w:name="_GoBack"/>
      <w:bookmarkEnd w:id="43"/>
      <w:r>
        <w:t xml:space="preserve"> </w:t>
      </w:r>
      <w:r w:rsidRPr="009F5790">
        <w:t>Alternate Flow 1</w:t>
      </w:r>
      <w:r>
        <w:t xml:space="preserve">: Wrong  Attempts By Entering invalid from date and to date field </w:t>
      </w:r>
    </w:p>
    <w:p w14:paraId="09F90F13" w14:textId="77777777" w:rsidR="00F20CEF" w:rsidRDefault="00F20CEF" w:rsidP="00F20CEF">
      <w:pPr>
        <w:pStyle w:val="StyleHeading2Sub-headingH2ChapterNumberAppendixLetterchnh"/>
        <w:ind w:left="1080"/>
      </w:pPr>
    </w:p>
    <w:p w14:paraId="32C411A9" w14:textId="0952A40F" w:rsidR="00F20CEF" w:rsidRPr="002D4C0C" w:rsidRDefault="00F20CEF" w:rsidP="00F20CEF">
      <w:pPr>
        <w:pStyle w:val="ListParagraph"/>
        <w:numPr>
          <w:ilvl w:val="0"/>
          <w:numId w:val="28"/>
        </w:numPr>
      </w:pPr>
      <w:r>
        <w:t xml:space="preserve">Executive clicks on </w:t>
      </w:r>
      <w:r w:rsidRPr="001E3141">
        <w:rPr>
          <w:color w:val="333333"/>
          <w:sz w:val="21"/>
          <w:szCs w:val="21"/>
          <w:shd w:val="clear" w:color="auto" w:fill="FFFFFF"/>
        </w:rPr>
        <w:t xml:space="preserve">Flights based on Period </w:t>
      </w:r>
      <w:r>
        <w:t xml:space="preserve">radio button available on </w:t>
      </w:r>
      <w:r w:rsidR="00EE6EF7">
        <w:t xml:space="preserve">Flight </w:t>
      </w:r>
      <w:r>
        <w:t xml:space="preserve">Details </w:t>
      </w:r>
      <w:proofErr w:type="gramStart"/>
      <w:r>
        <w:t>page .</w:t>
      </w:r>
      <w:proofErr w:type="gramEnd"/>
    </w:p>
    <w:p w14:paraId="26E65E5B" w14:textId="77777777" w:rsidR="00F20CEF" w:rsidRPr="001E3141" w:rsidRDefault="00F20CEF" w:rsidP="00F20CEF">
      <w:pPr>
        <w:pStyle w:val="ListParagraph"/>
        <w:numPr>
          <w:ilvl w:val="0"/>
          <w:numId w:val="28"/>
        </w:numPr>
        <w:rPr>
          <w:b/>
        </w:rPr>
      </w:pPr>
      <w:r>
        <w:t xml:space="preserve">Executive will be navigated to flights between </w:t>
      </w:r>
      <w:proofErr w:type="gramStart"/>
      <w:r>
        <w:t>page</w:t>
      </w:r>
      <w:proofErr w:type="gramEnd"/>
      <w:r>
        <w:t>.</w:t>
      </w:r>
    </w:p>
    <w:p w14:paraId="6EBE9A5A" w14:textId="77777777" w:rsidR="00F20CEF" w:rsidRPr="001E3141" w:rsidRDefault="00F20CEF" w:rsidP="00F20CEF">
      <w:pPr>
        <w:pStyle w:val="ListParagraph"/>
        <w:numPr>
          <w:ilvl w:val="0"/>
          <w:numId w:val="28"/>
        </w:numPr>
      </w:pPr>
      <w:r>
        <w:t>Executive enters the From Date</w:t>
      </w:r>
    </w:p>
    <w:p w14:paraId="213471F9" w14:textId="77777777" w:rsidR="00F20CEF" w:rsidRPr="00FB3889" w:rsidRDefault="00F20CEF" w:rsidP="00F20CEF">
      <w:pPr>
        <w:pStyle w:val="ListParagraph"/>
        <w:numPr>
          <w:ilvl w:val="0"/>
          <w:numId w:val="28"/>
        </w:numPr>
      </w:pPr>
      <w:r>
        <w:t>Executive enters the To Date</w:t>
      </w:r>
    </w:p>
    <w:p w14:paraId="740519EC" w14:textId="77777777" w:rsidR="00F20CEF" w:rsidRPr="004E56BA" w:rsidRDefault="00F20CEF" w:rsidP="00F20CEF">
      <w:pPr>
        <w:pStyle w:val="ListParagraph"/>
        <w:numPr>
          <w:ilvl w:val="0"/>
          <w:numId w:val="28"/>
        </w:numPr>
      </w:pPr>
      <w:r>
        <w:t>Executive</w:t>
      </w:r>
      <w:r w:rsidRPr="004E56BA">
        <w:t xml:space="preserve"> clicks on </w:t>
      </w:r>
      <w:r>
        <w:t>Search button</w:t>
      </w:r>
    </w:p>
    <w:p w14:paraId="02C062FB" w14:textId="77777777" w:rsidR="00F20CEF" w:rsidRPr="00025DD2" w:rsidRDefault="00F20CEF" w:rsidP="00F20CEF">
      <w:pPr>
        <w:pStyle w:val="ListParagraph"/>
        <w:numPr>
          <w:ilvl w:val="0"/>
          <w:numId w:val="28"/>
        </w:numPr>
      </w:pPr>
      <w:r>
        <w:t xml:space="preserve">The system ask the executive to enter the From Date and to Date and it should </w:t>
      </w:r>
      <w:r w:rsidRPr="00101F2A">
        <w:rPr>
          <w:sz w:val="21"/>
          <w:szCs w:val="21"/>
          <w:shd w:val="clear" w:color="auto" w:fill="FFFFFF"/>
        </w:rPr>
        <w:t>arrival date should be less than departure date</w:t>
      </w:r>
    </w:p>
    <w:p w14:paraId="29A1EE8F" w14:textId="77777777" w:rsidR="00F20CEF" w:rsidRPr="000B20F9" w:rsidRDefault="00F20CEF" w:rsidP="00F20CEF">
      <w:pPr>
        <w:pStyle w:val="ListParagraph"/>
        <w:numPr>
          <w:ilvl w:val="0"/>
          <w:numId w:val="28"/>
        </w:numPr>
      </w:pPr>
      <w:r>
        <w:t xml:space="preserve">The system takes executive to the </w:t>
      </w:r>
      <w:r w:rsidRPr="001E3141">
        <w:rPr>
          <w:b/>
        </w:rPr>
        <w:t>Step 3</w:t>
      </w:r>
      <w:r>
        <w:t xml:space="preserve"> of </w:t>
      </w:r>
      <w:r w:rsidRPr="001E3141">
        <w:rPr>
          <w:b/>
        </w:rPr>
        <w:t>Basic Flow</w:t>
      </w:r>
    </w:p>
    <w:p w14:paraId="4449A058" w14:textId="77777777" w:rsidR="00F20CEF" w:rsidRPr="00101F2A" w:rsidRDefault="00F20CEF" w:rsidP="00F20CEF">
      <w:pPr>
        <w:ind w:left="360"/>
      </w:pPr>
    </w:p>
    <w:p w14:paraId="579929E2" w14:textId="77777777" w:rsidR="00F20CEF" w:rsidRPr="009F5790" w:rsidRDefault="00F20CEF" w:rsidP="00F20CEF"/>
    <w:p w14:paraId="29E89BBE" w14:textId="77777777" w:rsidR="00F20CEF" w:rsidRDefault="00F20CEF" w:rsidP="00F20CEF">
      <w:pPr>
        <w:pStyle w:val="StyleHeading2Sub-headingH2ChapterNumberAppendixLetterchnh"/>
      </w:pPr>
      <w:bookmarkStart w:id="44" w:name="_Toc472937920"/>
      <w:proofErr w:type="gramStart"/>
      <w:r>
        <w:t xml:space="preserve">4.3  </w:t>
      </w:r>
      <w:bookmarkEnd w:id="44"/>
      <w:r>
        <w:t>exception</w:t>
      </w:r>
      <w:proofErr w:type="gramEnd"/>
      <w:r>
        <w:t xml:space="preserve"> flows</w:t>
      </w:r>
    </w:p>
    <w:p w14:paraId="5BAB9D4A" w14:textId="77777777" w:rsidR="00F20CEF" w:rsidRPr="009F5790" w:rsidRDefault="00F20CEF" w:rsidP="00F20CEF"/>
    <w:p w14:paraId="61BE14D8" w14:textId="77777777" w:rsidR="00F20CEF" w:rsidRDefault="00F20CEF" w:rsidP="00F20CEF">
      <w:pPr>
        <w:pStyle w:val="StyleHeading2Sub-headingH2ChapterNumberAppendixLetterchnh"/>
      </w:pPr>
      <w:bookmarkStart w:id="45" w:name="_Toc472937922"/>
      <w:r>
        <w:t>Exception Flow 1: Web Server Down</w:t>
      </w:r>
      <w:bookmarkEnd w:id="45"/>
    </w:p>
    <w:p w14:paraId="54329110" w14:textId="77777777" w:rsidR="00F20CEF" w:rsidRPr="007C6A88" w:rsidRDefault="00F20CEF" w:rsidP="00F20CEF">
      <w:pPr>
        <w:numPr>
          <w:ilvl w:val="0"/>
          <w:numId w:val="14"/>
        </w:numPr>
      </w:pPr>
      <w:r>
        <w:t xml:space="preserve">Executive </w:t>
      </w:r>
      <w:r w:rsidRPr="007C6A88">
        <w:t xml:space="preserve"> </w:t>
      </w:r>
      <w:r>
        <w:t>visits the Executive Homepage of Airline reservation System using any standard browser</w:t>
      </w:r>
    </w:p>
    <w:p w14:paraId="32F3F08D" w14:textId="77777777" w:rsidR="00F20CEF" w:rsidRPr="00B07296" w:rsidRDefault="00F20CEF" w:rsidP="00F20CEF">
      <w:pPr>
        <w:pStyle w:val="ListParagraph"/>
        <w:numPr>
          <w:ilvl w:val="0"/>
          <w:numId w:val="14"/>
        </w:numPr>
      </w:pPr>
      <w:r>
        <w:t>The system displays an error message regarding web server unavailability problem</w:t>
      </w:r>
    </w:p>
    <w:p w14:paraId="53600D9D" w14:textId="77777777" w:rsidR="00F20CEF" w:rsidRDefault="00F20CEF" w:rsidP="00F20CEF">
      <w:pPr>
        <w:pStyle w:val="StyleHeading2Sub-headingH2ChapterNumberAppendixLetterchnh"/>
      </w:pPr>
      <w:bookmarkStart w:id="46" w:name="_Toc472937923"/>
      <w:r>
        <w:t>Exception Flow 2: Database Connectivity Error</w:t>
      </w:r>
      <w:bookmarkEnd w:id="46"/>
    </w:p>
    <w:p w14:paraId="26F72950" w14:textId="77777777" w:rsidR="00F20CEF" w:rsidRDefault="00F20CEF" w:rsidP="00F20CEF"/>
    <w:p w14:paraId="72F89D67" w14:textId="567E7AEB" w:rsidR="00F20CEF" w:rsidRPr="002D4C0C" w:rsidRDefault="00F20CEF" w:rsidP="00F20CEF">
      <w:pPr>
        <w:pStyle w:val="ListParagraph"/>
        <w:numPr>
          <w:ilvl w:val="0"/>
          <w:numId w:val="16"/>
        </w:numPr>
      </w:pPr>
      <w:r>
        <w:t xml:space="preserve">Executive clicks on </w:t>
      </w:r>
      <w:r w:rsidRPr="001E3141">
        <w:rPr>
          <w:color w:val="333333"/>
          <w:sz w:val="21"/>
          <w:szCs w:val="21"/>
          <w:shd w:val="clear" w:color="auto" w:fill="FFFFFF"/>
        </w:rPr>
        <w:t xml:space="preserve">Flights based on Period </w:t>
      </w:r>
      <w:r>
        <w:t xml:space="preserve">radio button available on </w:t>
      </w:r>
      <w:r w:rsidR="00EE6EF7">
        <w:t xml:space="preserve">Flight </w:t>
      </w:r>
      <w:r>
        <w:t xml:space="preserve">Details </w:t>
      </w:r>
      <w:proofErr w:type="gramStart"/>
      <w:r>
        <w:t>page .</w:t>
      </w:r>
      <w:proofErr w:type="gramEnd"/>
    </w:p>
    <w:p w14:paraId="46BB733A" w14:textId="77777777" w:rsidR="00F20CEF" w:rsidRPr="001E3141" w:rsidRDefault="00F20CEF" w:rsidP="00F20CEF">
      <w:pPr>
        <w:pStyle w:val="ListParagraph"/>
        <w:numPr>
          <w:ilvl w:val="0"/>
          <w:numId w:val="16"/>
        </w:numPr>
        <w:rPr>
          <w:b/>
        </w:rPr>
      </w:pPr>
      <w:r>
        <w:t xml:space="preserve">Executive will be navigated to flights between </w:t>
      </w:r>
      <w:proofErr w:type="gramStart"/>
      <w:r>
        <w:t>page</w:t>
      </w:r>
      <w:proofErr w:type="gramEnd"/>
      <w:r>
        <w:t>.</w:t>
      </w:r>
    </w:p>
    <w:p w14:paraId="204046D2" w14:textId="77777777" w:rsidR="00F20CEF" w:rsidRPr="00FB3889" w:rsidRDefault="00F20CEF" w:rsidP="00F20CEF">
      <w:pPr>
        <w:pStyle w:val="ListParagraph"/>
        <w:numPr>
          <w:ilvl w:val="0"/>
          <w:numId w:val="16"/>
        </w:numPr>
      </w:pPr>
      <w:r>
        <w:t>Executive enters the From Date</w:t>
      </w:r>
    </w:p>
    <w:p w14:paraId="5CE9BC75" w14:textId="77777777" w:rsidR="00F20CEF" w:rsidRPr="00FB3889" w:rsidRDefault="00F20CEF" w:rsidP="00F20CEF">
      <w:pPr>
        <w:pStyle w:val="ListParagraph"/>
        <w:numPr>
          <w:ilvl w:val="0"/>
          <w:numId w:val="16"/>
        </w:numPr>
      </w:pPr>
      <w:r>
        <w:lastRenderedPageBreak/>
        <w:t>Executive enters the To Date</w:t>
      </w:r>
    </w:p>
    <w:p w14:paraId="0DEFAA00" w14:textId="77777777" w:rsidR="00F20CEF" w:rsidRPr="004E56BA" w:rsidRDefault="00F20CEF" w:rsidP="00F20CEF">
      <w:pPr>
        <w:pStyle w:val="ListParagraph"/>
        <w:numPr>
          <w:ilvl w:val="0"/>
          <w:numId w:val="16"/>
        </w:numPr>
      </w:pPr>
      <w:r>
        <w:t>Executive</w:t>
      </w:r>
      <w:r w:rsidRPr="004E56BA">
        <w:t xml:space="preserve"> clicks on </w:t>
      </w:r>
      <w:r>
        <w:t>Search button</w:t>
      </w:r>
    </w:p>
    <w:p w14:paraId="3E597F24" w14:textId="77777777" w:rsidR="00F20CEF" w:rsidRPr="00BE5CB2" w:rsidRDefault="00F20CEF" w:rsidP="00F20CEF">
      <w:pPr>
        <w:pStyle w:val="ListParagraph"/>
        <w:numPr>
          <w:ilvl w:val="0"/>
          <w:numId w:val="16"/>
        </w:numPr>
      </w:pPr>
      <w:r w:rsidRPr="00BE5CB2">
        <w:t>The system displays an error message regarding database connectivity problem.</w:t>
      </w:r>
    </w:p>
    <w:p w14:paraId="0A6F6A50" w14:textId="77777777" w:rsidR="00F20CEF" w:rsidRDefault="00F20CEF" w:rsidP="00F20CEF">
      <w:pPr>
        <w:pStyle w:val="StyleHeading2Sub-headingH2ChapterNumberAppendixLetterchnh"/>
      </w:pPr>
      <w:bookmarkStart w:id="47" w:name="_Toc472937924"/>
      <w:r>
        <w:t>Exception Flow 3: Network Connectivity Error</w:t>
      </w:r>
      <w:bookmarkEnd w:id="47"/>
    </w:p>
    <w:p w14:paraId="6F4E378E" w14:textId="77777777" w:rsidR="00F20CEF" w:rsidRDefault="00F20CEF" w:rsidP="00F20CEF"/>
    <w:p w14:paraId="26B64124" w14:textId="6EAFF1EE" w:rsidR="00F20CEF" w:rsidRPr="002D4C0C" w:rsidRDefault="00F20CEF" w:rsidP="00F20CEF">
      <w:pPr>
        <w:pStyle w:val="ListParagraph"/>
        <w:numPr>
          <w:ilvl w:val="0"/>
          <w:numId w:val="17"/>
        </w:numPr>
      </w:pPr>
      <w:r>
        <w:t xml:space="preserve">Executive clicks on </w:t>
      </w:r>
      <w:r w:rsidRPr="001E3141">
        <w:rPr>
          <w:color w:val="333333"/>
          <w:sz w:val="21"/>
          <w:szCs w:val="21"/>
          <w:shd w:val="clear" w:color="auto" w:fill="FFFFFF"/>
        </w:rPr>
        <w:t xml:space="preserve">Flights based on Period </w:t>
      </w:r>
      <w:r>
        <w:t>radio button available on</w:t>
      </w:r>
      <w:r w:rsidR="00EE6EF7" w:rsidRPr="00EE6EF7">
        <w:t xml:space="preserve"> </w:t>
      </w:r>
      <w:r w:rsidR="00EE6EF7">
        <w:t>Flight</w:t>
      </w:r>
      <w:r>
        <w:t xml:space="preserve"> Details </w:t>
      </w:r>
      <w:proofErr w:type="gramStart"/>
      <w:r>
        <w:t>page .</w:t>
      </w:r>
      <w:proofErr w:type="gramEnd"/>
    </w:p>
    <w:p w14:paraId="38EDD3FA" w14:textId="77777777" w:rsidR="00F20CEF" w:rsidRPr="001E3141" w:rsidRDefault="00F20CEF" w:rsidP="00F20CEF">
      <w:pPr>
        <w:pStyle w:val="ListParagraph"/>
        <w:numPr>
          <w:ilvl w:val="0"/>
          <w:numId w:val="17"/>
        </w:numPr>
        <w:rPr>
          <w:b/>
        </w:rPr>
      </w:pPr>
      <w:r>
        <w:t xml:space="preserve">Executive will be navigated to flights between </w:t>
      </w:r>
      <w:proofErr w:type="gramStart"/>
      <w:r>
        <w:t>page</w:t>
      </w:r>
      <w:proofErr w:type="gramEnd"/>
      <w:r>
        <w:t>.</w:t>
      </w:r>
    </w:p>
    <w:p w14:paraId="16E9E5C1" w14:textId="77777777" w:rsidR="00F20CEF" w:rsidRPr="00FB3889" w:rsidRDefault="00F20CEF" w:rsidP="00F20CEF">
      <w:pPr>
        <w:pStyle w:val="ListParagraph"/>
        <w:numPr>
          <w:ilvl w:val="0"/>
          <w:numId w:val="17"/>
        </w:numPr>
      </w:pPr>
      <w:r>
        <w:t>Executive enters the From Date</w:t>
      </w:r>
    </w:p>
    <w:p w14:paraId="261FDEFA" w14:textId="77777777" w:rsidR="00F20CEF" w:rsidRPr="00FB3889" w:rsidRDefault="00F20CEF" w:rsidP="00F20CEF">
      <w:pPr>
        <w:pStyle w:val="ListParagraph"/>
        <w:numPr>
          <w:ilvl w:val="0"/>
          <w:numId w:val="17"/>
        </w:numPr>
      </w:pPr>
      <w:r>
        <w:t>Executive enters the To Date</w:t>
      </w:r>
    </w:p>
    <w:p w14:paraId="2FB9E9B3" w14:textId="77777777" w:rsidR="00F20CEF" w:rsidRPr="004E56BA" w:rsidRDefault="00F20CEF" w:rsidP="00F20CEF">
      <w:pPr>
        <w:pStyle w:val="ListParagraph"/>
        <w:numPr>
          <w:ilvl w:val="0"/>
          <w:numId w:val="17"/>
        </w:numPr>
      </w:pPr>
      <w:r>
        <w:t>Executive</w:t>
      </w:r>
      <w:r w:rsidRPr="004E56BA">
        <w:t xml:space="preserve"> clicks on </w:t>
      </w:r>
      <w:r>
        <w:t>Search button</w:t>
      </w:r>
    </w:p>
    <w:p w14:paraId="0A473971" w14:textId="77777777" w:rsidR="00F20CEF" w:rsidRPr="00BE5CB2" w:rsidRDefault="00F20CEF" w:rsidP="00F20CEF">
      <w:pPr>
        <w:pStyle w:val="ListParagraph"/>
        <w:numPr>
          <w:ilvl w:val="0"/>
          <w:numId w:val="17"/>
        </w:numPr>
      </w:pPr>
      <w:r w:rsidRPr="00BE5CB2">
        <w:t>The system displays an error message regarding network connectivity problem.</w:t>
      </w:r>
    </w:p>
    <w:p w14:paraId="69736D7A" w14:textId="77777777" w:rsidR="00F20CEF" w:rsidRPr="009F5790" w:rsidRDefault="00F20CEF" w:rsidP="00F20CEF">
      <w:pPr>
        <w:pStyle w:val="infoblue"/>
      </w:pPr>
    </w:p>
    <w:p w14:paraId="0C3BE1D3" w14:textId="77777777" w:rsidR="00F20CEF" w:rsidRPr="00025DD2" w:rsidRDefault="00F20CEF" w:rsidP="00F20CEF">
      <w:pPr>
        <w:pStyle w:val="StyleHeading1H1Mainheading1Heading1Heading10Head1h1Sec"/>
        <w:tabs>
          <w:tab w:val="clear" w:pos="720"/>
          <w:tab w:val="num" w:pos="630"/>
        </w:tabs>
        <w:ind w:left="630"/>
      </w:pPr>
      <w:bookmarkStart w:id="48" w:name="_Toc145125013"/>
      <w:bookmarkStart w:id="49" w:name="_Toc165439511"/>
      <w:bookmarkStart w:id="50" w:name="_Toc186019620"/>
      <w:bookmarkStart w:id="51" w:name="_Toc472937925"/>
      <w:r w:rsidRPr="009F5790">
        <w:t>Post Conditions</w:t>
      </w:r>
      <w:bookmarkStart w:id="52" w:name="_Toc122945797"/>
      <w:bookmarkStart w:id="53" w:name="_Toc123634717"/>
      <w:bookmarkStart w:id="54" w:name="_Toc165439514"/>
      <w:bookmarkStart w:id="55" w:name="_Toc186019623"/>
      <w:bookmarkEnd w:id="42"/>
      <w:bookmarkEnd w:id="48"/>
      <w:bookmarkEnd w:id="49"/>
      <w:bookmarkEnd w:id="50"/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F20CEF" w:rsidRPr="00CB320F" w14:paraId="122C941B" w14:textId="77777777" w:rsidTr="0057018F">
        <w:trPr>
          <w:trHeight w:val="332"/>
          <w:tblHeader/>
        </w:trPr>
        <w:tc>
          <w:tcPr>
            <w:tcW w:w="3168" w:type="dxa"/>
          </w:tcPr>
          <w:p w14:paraId="705322D5" w14:textId="77777777" w:rsidR="00F20CEF" w:rsidRPr="009172D5" w:rsidRDefault="00F20CEF" w:rsidP="0057018F">
            <w:r w:rsidRPr="009172D5">
              <w:rPr>
                <w:b/>
              </w:rPr>
              <w:t>Flow Name</w:t>
            </w:r>
          </w:p>
        </w:tc>
        <w:tc>
          <w:tcPr>
            <w:tcW w:w="5688" w:type="dxa"/>
          </w:tcPr>
          <w:p w14:paraId="406C34A6" w14:textId="77777777" w:rsidR="00F20CEF" w:rsidRPr="00CB320F" w:rsidRDefault="00F20CEF" w:rsidP="0057018F">
            <w:pPr>
              <w:rPr>
                <w:b/>
              </w:rPr>
            </w:pPr>
            <w:r w:rsidRPr="00CB320F">
              <w:rPr>
                <w:b/>
              </w:rPr>
              <w:t>Post Condition</w:t>
            </w:r>
          </w:p>
        </w:tc>
      </w:tr>
      <w:tr w:rsidR="00F20CEF" w:rsidRPr="00CB320F" w14:paraId="67263F26" w14:textId="77777777" w:rsidTr="0057018F">
        <w:trPr>
          <w:trHeight w:val="917"/>
        </w:trPr>
        <w:tc>
          <w:tcPr>
            <w:tcW w:w="3168" w:type="dxa"/>
          </w:tcPr>
          <w:p w14:paraId="533A9471" w14:textId="77777777" w:rsidR="00F20CEF" w:rsidRPr="009172D5" w:rsidRDefault="00F20CEF" w:rsidP="0057018F">
            <w:pPr>
              <w:rPr>
                <w:bCs/>
                <w:iCs/>
              </w:rPr>
            </w:pPr>
            <w:r w:rsidRPr="00913ACC">
              <w:t>Successful</w:t>
            </w:r>
            <w:r>
              <w:t>ly</w:t>
            </w:r>
            <w:r>
              <w:rPr>
                <w:bCs/>
                <w:iCs/>
              </w:rPr>
              <w:t xml:space="preserve"> Executive</w:t>
            </w:r>
            <w:r>
              <w:t xml:space="preserve"> views flights occupancy details by period in Airline Reservation </w:t>
            </w:r>
            <w:r w:rsidRPr="009172D5">
              <w:t>System</w:t>
            </w:r>
          </w:p>
        </w:tc>
        <w:tc>
          <w:tcPr>
            <w:tcW w:w="5688" w:type="dxa"/>
          </w:tcPr>
          <w:p w14:paraId="095D9B94" w14:textId="77777777" w:rsidR="00F20CEF" w:rsidRPr="00CB320F" w:rsidRDefault="00F20CEF" w:rsidP="0057018F">
            <w:pPr>
              <w:pStyle w:val="infoblue"/>
              <w:spacing w:after="0" w:line="240" w:lineRule="auto"/>
              <w:rPr>
                <w:rFonts w:ascii="Arial" w:hAnsi="Arial" w:cs="Arial"/>
                <w:bCs/>
                <w:i w:val="0"/>
                <w:color w:val="auto"/>
              </w:rPr>
            </w:pPr>
            <w:r>
              <w:rPr>
                <w:rFonts w:ascii="Arial" w:hAnsi="Arial" w:cs="Arial"/>
                <w:bCs/>
                <w:i w:val="0"/>
                <w:color w:val="auto"/>
              </w:rPr>
              <w:t xml:space="preserve">Executive will open the Flight Details page and successfully </w:t>
            </w:r>
            <w:r w:rsidRPr="0003603F">
              <w:rPr>
                <w:color w:val="auto"/>
              </w:rPr>
              <w:t>views flights occupancy details</w:t>
            </w:r>
            <w:r w:rsidRPr="0003603F">
              <w:rPr>
                <w:rFonts w:ascii="Arial" w:hAnsi="Arial" w:cs="Arial"/>
                <w:bCs/>
                <w:i w:val="0"/>
                <w:color w:val="auto"/>
              </w:rPr>
              <w:t>.</w:t>
            </w:r>
          </w:p>
        </w:tc>
      </w:tr>
      <w:tr w:rsidR="00F20CEF" w:rsidRPr="00CB320F" w14:paraId="6B08F529" w14:textId="77777777" w:rsidTr="0057018F">
        <w:tc>
          <w:tcPr>
            <w:tcW w:w="3168" w:type="dxa"/>
          </w:tcPr>
          <w:p w14:paraId="41519276" w14:textId="77777777" w:rsidR="00F20CEF" w:rsidRPr="009172D5" w:rsidRDefault="00F20CEF" w:rsidP="0057018F">
            <w:pPr>
              <w:rPr>
                <w:bCs/>
              </w:rPr>
            </w:pPr>
            <w:r w:rsidRPr="009172D5">
              <w:t xml:space="preserve">Wrong  Attempts </w:t>
            </w:r>
            <w:r>
              <w:t>By leaving From date field empty</w:t>
            </w:r>
          </w:p>
        </w:tc>
        <w:tc>
          <w:tcPr>
            <w:tcW w:w="5688" w:type="dxa"/>
          </w:tcPr>
          <w:p w14:paraId="716C83CB" w14:textId="77777777" w:rsidR="00F20CEF" w:rsidRPr="00CB320F" w:rsidRDefault="00F20CEF" w:rsidP="0057018F">
            <w:pPr>
              <w:pStyle w:val="infoblue"/>
              <w:spacing w:after="0" w:line="240" w:lineRule="auto"/>
              <w:rPr>
                <w:rFonts w:ascii="Arial" w:hAnsi="Arial" w:cs="Arial"/>
                <w:bCs/>
                <w:i w:val="0"/>
                <w:color w:val="auto"/>
              </w:rPr>
            </w:pPr>
            <w:r>
              <w:rPr>
                <w:rFonts w:ascii="Arial" w:hAnsi="Arial" w:cs="Arial"/>
                <w:bCs/>
                <w:i w:val="0"/>
                <w:color w:val="auto"/>
              </w:rPr>
              <w:t xml:space="preserve">Executive will open the Flight Details page and successfully </w:t>
            </w:r>
            <w:r w:rsidRPr="0003603F">
              <w:rPr>
                <w:color w:val="auto"/>
              </w:rPr>
              <w:t>views flights occupancy details</w:t>
            </w:r>
            <w:r w:rsidRPr="0003603F">
              <w:rPr>
                <w:rFonts w:ascii="Arial" w:hAnsi="Arial" w:cs="Arial"/>
                <w:bCs/>
                <w:i w:val="0"/>
                <w:color w:val="auto"/>
              </w:rPr>
              <w:t>.</w:t>
            </w:r>
          </w:p>
        </w:tc>
      </w:tr>
      <w:tr w:rsidR="00F20CEF" w:rsidRPr="00CB320F" w14:paraId="5960C6CC" w14:textId="77777777" w:rsidTr="0057018F">
        <w:trPr>
          <w:trHeight w:val="953"/>
        </w:trPr>
        <w:tc>
          <w:tcPr>
            <w:tcW w:w="3168" w:type="dxa"/>
          </w:tcPr>
          <w:p w14:paraId="51B20DD2" w14:textId="77777777" w:rsidR="00F20CEF" w:rsidRPr="009172D5" w:rsidRDefault="00F20CEF" w:rsidP="0057018F">
            <w:pPr>
              <w:rPr>
                <w:bCs/>
              </w:rPr>
            </w:pPr>
            <w:r w:rsidRPr="009172D5">
              <w:t xml:space="preserve">Wrong  Attempts </w:t>
            </w:r>
            <w:r>
              <w:t>By leaving To date field empty</w:t>
            </w:r>
          </w:p>
        </w:tc>
        <w:tc>
          <w:tcPr>
            <w:tcW w:w="5688" w:type="dxa"/>
          </w:tcPr>
          <w:p w14:paraId="36C908BB" w14:textId="77777777" w:rsidR="00F20CEF" w:rsidRPr="00CB320F" w:rsidRDefault="00F20CEF" w:rsidP="0057018F">
            <w:pPr>
              <w:pStyle w:val="infoblue"/>
              <w:spacing w:after="0" w:line="240" w:lineRule="auto"/>
              <w:rPr>
                <w:rFonts w:ascii="Arial" w:hAnsi="Arial" w:cs="Arial"/>
                <w:bCs/>
                <w:i w:val="0"/>
                <w:color w:val="auto"/>
              </w:rPr>
            </w:pPr>
            <w:r>
              <w:rPr>
                <w:rFonts w:ascii="Arial" w:hAnsi="Arial" w:cs="Arial"/>
                <w:bCs/>
                <w:i w:val="0"/>
                <w:color w:val="auto"/>
              </w:rPr>
              <w:t xml:space="preserve">Executive will open the Flight Details page and successfully </w:t>
            </w:r>
            <w:r w:rsidRPr="0003603F">
              <w:rPr>
                <w:color w:val="auto"/>
              </w:rPr>
              <w:t>views flights occupancy details</w:t>
            </w:r>
            <w:r w:rsidRPr="0003603F">
              <w:rPr>
                <w:rFonts w:ascii="Arial" w:hAnsi="Arial" w:cs="Arial"/>
                <w:bCs/>
                <w:i w:val="0"/>
                <w:color w:val="auto"/>
              </w:rPr>
              <w:t>.</w:t>
            </w:r>
          </w:p>
        </w:tc>
      </w:tr>
      <w:tr w:rsidR="00F20CEF" w:rsidRPr="00CB320F" w14:paraId="7675BFD4" w14:textId="77777777" w:rsidTr="0057018F">
        <w:tc>
          <w:tcPr>
            <w:tcW w:w="3168" w:type="dxa"/>
          </w:tcPr>
          <w:p w14:paraId="70B76A48" w14:textId="77777777" w:rsidR="00F20CEF" w:rsidRPr="009172D5" w:rsidRDefault="00F20CEF" w:rsidP="0057018F">
            <w:pPr>
              <w:rPr>
                <w:bCs/>
              </w:rPr>
            </w:pPr>
            <w:r w:rsidRPr="009172D5">
              <w:t xml:space="preserve">Wrong  Attempts </w:t>
            </w:r>
            <w:r>
              <w:t>By entering invalid From date and To date</w:t>
            </w:r>
          </w:p>
        </w:tc>
        <w:tc>
          <w:tcPr>
            <w:tcW w:w="5688" w:type="dxa"/>
          </w:tcPr>
          <w:p w14:paraId="477534C2" w14:textId="77777777" w:rsidR="00F20CEF" w:rsidRPr="00CB320F" w:rsidRDefault="00F20CEF" w:rsidP="0057018F">
            <w:pPr>
              <w:pStyle w:val="infoblue"/>
              <w:spacing w:after="0" w:line="240" w:lineRule="auto"/>
              <w:rPr>
                <w:rFonts w:ascii="Arial" w:hAnsi="Arial" w:cs="Arial"/>
                <w:bCs/>
                <w:i w:val="0"/>
                <w:color w:val="auto"/>
              </w:rPr>
            </w:pPr>
            <w:r>
              <w:rPr>
                <w:rFonts w:ascii="Arial" w:hAnsi="Arial" w:cs="Arial"/>
                <w:bCs/>
                <w:i w:val="0"/>
                <w:color w:val="auto"/>
              </w:rPr>
              <w:t xml:space="preserve">Executive will open the Flight Details page and successfully </w:t>
            </w:r>
            <w:r w:rsidRPr="0003603F">
              <w:rPr>
                <w:color w:val="auto"/>
              </w:rPr>
              <w:t>views flights occupancy details</w:t>
            </w:r>
            <w:r w:rsidRPr="0003603F">
              <w:rPr>
                <w:rFonts w:ascii="Arial" w:hAnsi="Arial" w:cs="Arial"/>
                <w:bCs/>
                <w:i w:val="0"/>
                <w:color w:val="auto"/>
              </w:rPr>
              <w:t>.</w:t>
            </w:r>
          </w:p>
        </w:tc>
      </w:tr>
      <w:tr w:rsidR="00F20CEF" w:rsidRPr="00CB320F" w14:paraId="5A6D6850" w14:textId="77777777" w:rsidTr="0057018F">
        <w:tc>
          <w:tcPr>
            <w:tcW w:w="3168" w:type="dxa"/>
          </w:tcPr>
          <w:p w14:paraId="1E4D218D" w14:textId="77777777" w:rsidR="00F20CEF" w:rsidRPr="009172D5" w:rsidRDefault="00F20CEF" w:rsidP="0057018F">
            <w:r w:rsidRPr="009172D5">
              <w:rPr>
                <w:bCs/>
              </w:rPr>
              <w:t>Web Server Down</w:t>
            </w:r>
          </w:p>
        </w:tc>
        <w:tc>
          <w:tcPr>
            <w:tcW w:w="5688" w:type="dxa"/>
          </w:tcPr>
          <w:p w14:paraId="100CE9AE" w14:textId="77777777" w:rsidR="00F20CEF" w:rsidRPr="00CB320F" w:rsidRDefault="00F20CEF" w:rsidP="0057018F">
            <w:pPr>
              <w:rPr>
                <w:bCs/>
              </w:rPr>
            </w:pPr>
            <w:r>
              <w:t xml:space="preserve">The system should display an error message to the </w:t>
            </w:r>
            <w:r>
              <w:rPr>
                <w:bCs/>
              </w:rPr>
              <w:t>Executive</w:t>
            </w:r>
            <w:r w:rsidRPr="000B4B8A">
              <w:rPr>
                <w:bCs/>
                <w:i/>
              </w:rPr>
              <w:t xml:space="preserve"> </w:t>
            </w:r>
            <w:r>
              <w:t>regarding web server unavailability problem</w:t>
            </w:r>
          </w:p>
        </w:tc>
      </w:tr>
      <w:tr w:rsidR="00F20CEF" w:rsidRPr="00CB320F" w14:paraId="0417BCEB" w14:textId="77777777" w:rsidTr="0057018F">
        <w:tc>
          <w:tcPr>
            <w:tcW w:w="3168" w:type="dxa"/>
          </w:tcPr>
          <w:p w14:paraId="3247B66E" w14:textId="77777777" w:rsidR="00F20CEF" w:rsidRPr="009172D5" w:rsidRDefault="00F20CEF" w:rsidP="0057018F">
            <w:r w:rsidRPr="009172D5">
              <w:rPr>
                <w:bCs/>
              </w:rPr>
              <w:t>Database Connectivity Error</w:t>
            </w:r>
          </w:p>
        </w:tc>
        <w:tc>
          <w:tcPr>
            <w:tcW w:w="5688" w:type="dxa"/>
          </w:tcPr>
          <w:p w14:paraId="042E6CFC" w14:textId="77777777" w:rsidR="00F20CEF" w:rsidRPr="00CB320F" w:rsidRDefault="00F20CEF" w:rsidP="0057018F">
            <w:pPr>
              <w:rPr>
                <w:bCs/>
              </w:rPr>
            </w:pPr>
            <w:r>
              <w:t xml:space="preserve">The system should display an error message to the </w:t>
            </w:r>
            <w:r>
              <w:rPr>
                <w:bCs/>
              </w:rPr>
              <w:t>Executive</w:t>
            </w:r>
            <w:r w:rsidRPr="00A47453">
              <w:rPr>
                <w:bCs/>
              </w:rPr>
              <w:t xml:space="preserve"> </w:t>
            </w:r>
            <w:r>
              <w:t>regarding the database connectivity problem</w:t>
            </w:r>
          </w:p>
        </w:tc>
      </w:tr>
      <w:tr w:rsidR="00F20CEF" w:rsidRPr="00CB320F" w14:paraId="77CBC57B" w14:textId="77777777" w:rsidTr="0057018F">
        <w:tc>
          <w:tcPr>
            <w:tcW w:w="3168" w:type="dxa"/>
          </w:tcPr>
          <w:p w14:paraId="1DB72DC8" w14:textId="77777777" w:rsidR="00F20CEF" w:rsidRPr="009172D5" w:rsidRDefault="00F20CEF" w:rsidP="0057018F">
            <w:r w:rsidRPr="009172D5">
              <w:rPr>
                <w:bCs/>
              </w:rPr>
              <w:t>Network Connectivity Error</w:t>
            </w:r>
          </w:p>
        </w:tc>
        <w:tc>
          <w:tcPr>
            <w:tcW w:w="5688" w:type="dxa"/>
          </w:tcPr>
          <w:p w14:paraId="17642428" w14:textId="77777777" w:rsidR="00F20CEF" w:rsidRPr="00CB320F" w:rsidRDefault="00F20CEF" w:rsidP="0057018F">
            <w:pPr>
              <w:rPr>
                <w:bCs/>
              </w:rPr>
            </w:pPr>
            <w:r>
              <w:t xml:space="preserve">The system should display an error message to the </w:t>
            </w:r>
            <w:r>
              <w:rPr>
                <w:bCs/>
              </w:rPr>
              <w:t>Executive</w:t>
            </w:r>
            <w:r w:rsidRPr="00A47453">
              <w:rPr>
                <w:bCs/>
              </w:rPr>
              <w:t xml:space="preserve"> </w:t>
            </w:r>
            <w:r>
              <w:t>regarding the network connectivity problem</w:t>
            </w:r>
          </w:p>
        </w:tc>
      </w:tr>
    </w:tbl>
    <w:p w14:paraId="5F63ED4D" w14:textId="77777777" w:rsidR="00F20CEF" w:rsidRDefault="00F20CEF" w:rsidP="00F20CEF"/>
    <w:p w14:paraId="1793994A" w14:textId="77777777" w:rsidR="00F20CEF" w:rsidRDefault="00F20CEF" w:rsidP="00F20CEF"/>
    <w:bookmarkEnd w:id="52"/>
    <w:bookmarkEnd w:id="53"/>
    <w:bookmarkEnd w:id="54"/>
    <w:bookmarkEnd w:id="55"/>
    <w:p w14:paraId="146C5818" w14:textId="77777777" w:rsidR="00F20CEF" w:rsidRPr="009F5790" w:rsidRDefault="00F20CEF" w:rsidP="00F20CEF">
      <w:pPr>
        <w:pStyle w:val="CommentText"/>
        <w:ind w:left="0"/>
      </w:pPr>
    </w:p>
    <w:p w14:paraId="1B7C4AA4" w14:textId="77777777" w:rsidR="00F20CEF" w:rsidRPr="009F5790" w:rsidRDefault="00F20CEF" w:rsidP="00F20CEF">
      <w:pPr>
        <w:pStyle w:val="StyleHeading1H1Mainheading1Heading1Heading10Head1h1Sec"/>
        <w:tabs>
          <w:tab w:val="clear" w:pos="720"/>
          <w:tab w:val="num" w:pos="630"/>
        </w:tabs>
        <w:ind w:left="630"/>
      </w:pPr>
      <w:bookmarkStart w:id="56" w:name="_Toc144299931"/>
      <w:bookmarkStart w:id="57" w:name="_Toc145125017"/>
      <w:bookmarkStart w:id="58" w:name="_Toc165439516"/>
      <w:bookmarkStart w:id="59" w:name="_Toc186019625"/>
      <w:bookmarkStart w:id="60" w:name="_Toc472937935"/>
      <w:r w:rsidRPr="009F5790">
        <w:t>Diagrams</w:t>
      </w:r>
      <w:bookmarkEnd w:id="56"/>
      <w:bookmarkEnd w:id="57"/>
      <w:bookmarkEnd w:id="58"/>
      <w:bookmarkEnd w:id="59"/>
      <w:bookmarkEnd w:id="60"/>
    </w:p>
    <w:p w14:paraId="0A4838B8" w14:textId="77777777" w:rsidR="00F20CEF" w:rsidRPr="009F5790" w:rsidRDefault="00F20CEF" w:rsidP="00F20CEF">
      <w:pPr>
        <w:pStyle w:val="StyleHeading2Sub-headingH2ChapterNumberAppendixLetterchnh"/>
      </w:pPr>
      <w:bookmarkStart w:id="61" w:name="_Toc144299932"/>
      <w:bookmarkStart w:id="62" w:name="_Toc145125018"/>
      <w:bookmarkStart w:id="63" w:name="_Toc165439517"/>
      <w:bookmarkStart w:id="64" w:name="_Toc186019626"/>
      <w:bookmarkStart w:id="65" w:name="_Toc472937936"/>
      <w:r w:rsidRPr="009F5790">
        <w:t>Use Case Diagram</w:t>
      </w:r>
      <w:bookmarkEnd w:id="61"/>
      <w:bookmarkEnd w:id="62"/>
      <w:bookmarkEnd w:id="63"/>
      <w:bookmarkEnd w:id="64"/>
      <w:r>
        <w:t xml:space="preserve"> for</w:t>
      </w:r>
      <w:bookmarkEnd w:id="65"/>
      <w:r>
        <w:t xml:space="preserve"> ADMIN FUNCTIONALITIES</w:t>
      </w:r>
    </w:p>
    <w:p w14:paraId="0FB494BB" w14:textId="77777777" w:rsidR="00F20CEF" w:rsidRPr="009F5790" w:rsidRDefault="00F20CEF" w:rsidP="00F20CEF">
      <w:pPr>
        <w:pStyle w:val="infoblue"/>
      </w:pPr>
    </w:p>
    <w:p w14:paraId="1DBA9204" w14:textId="77777777" w:rsidR="00F20CEF" w:rsidRPr="009F5790" w:rsidRDefault="00F20CEF" w:rsidP="00F20CEF">
      <w:pPr>
        <w:pStyle w:val="infoblue"/>
      </w:pPr>
      <w:r>
        <w:rPr>
          <w:noProof/>
          <w:lang w:val="en-US"/>
        </w:rPr>
        <w:lastRenderedPageBreak/>
        <w:drawing>
          <wp:inline distT="0" distB="0" distL="0" distR="0" wp14:anchorId="3911AEA0" wp14:editId="76650670">
            <wp:extent cx="5590309" cy="452595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014" cy="453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07341" w14:textId="77777777" w:rsidR="00F20CEF" w:rsidRPr="009F5790" w:rsidRDefault="00F20CEF" w:rsidP="00F20CEF"/>
    <w:p w14:paraId="6FD2493F" w14:textId="77777777" w:rsidR="00F20CEF" w:rsidRPr="009F5790" w:rsidRDefault="00F20CEF" w:rsidP="00F20CEF">
      <w:pPr>
        <w:pStyle w:val="StyleHeading1H1Mainheading1Heading1Heading10Head1h1Sec"/>
        <w:tabs>
          <w:tab w:val="clear" w:pos="720"/>
          <w:tab w:val="num" w:pos="630"/>
        </w:tabs>
        <w:ind w:left="630"/>
      </w:pPr>
      <w:bookmarkStart w:id="66" w:name="_Toc144299934"/>
      <w:bookmarkStart w:id="67" w:name="_Toc145125020"/>
      <w:bookmarkStart w:id="68" w:name="_Toc165439519"/>
      <w:bookmarkStart w:id="69" w:name="_Toc186019628"/>
      <w:bookmarkStart w:id="70" w:name="_Toc472937937"/>
      <w:r w:rsidRPr="009F5790">
        <w:t>Scenarios</w:t>
      </w:r>
      <w:bookmarkEnd w:id="66"/>
      <w:bookmarkEnd w:id="67"/>
      <w:bookmarkEnd w:id="68"/>
      <w:bookmarkEnd w:id="69"/>
      <w:bookmarkEnd w:id="70"/>
    </w:p>
    <w:p w14:paraId="7150DE69" w14:textId="77777777" w:rsidR="00F20CEF" w:rsidRPr="009F5790" w:rsidRDefault="00F20CEF" w:rsidP="00F20CEF">
      <w:pPr>
        <w:pStyle w:val="StyleHeading2Sub-headingH2ChapterNumberAppendixLetterchnh"/>
      </w:pPr>
      <w:bookmarkStart w:id="71" w:name="_Toc144299935"/>
      <w:bookmarkStart w:id="72" w:name="_Toc145125021"/>
      <w:bookmarkStart w:id="73" w:name="_Toc165439520"/>
      <w:bookmarkStart w:id="74" w:name="_Toc186019629"/>
      <w:bookmarkStart w:id="75" w:name="_Toc472937938"/>
      <w:r w:rsidRPr="009F5790">
        <w:t>Success Scenarios</w:t>
      </w:r>
      <w:bookmarkEnd w:id="71"/>
      <w:bookmarkEnd w:id="72"/>
      <w:bookmarkEnd w:id="73"/>
      <w:bookmarkEnd w:id="74"/>
      <w:bookmarkEnd w:id="75"/>
    </w:p>
    <w:p w14:paraId="46714AF8" w14:textId="77777777" w:rsidR="00F20CEF" w:rsidRPr="009F5790" w:rsidRDefault="00F20CEF" w:rsidP="00F20CEF"/>
    <w:p w14:paraId="0355EA6F" w14:textId="77777777" w:rsidR="00F20CEF" w:rsidRPr="0003603F" w:rsidRDefault="00F20CEF" w:rsidP="00F20CEF">
      <w:pPr>
        <w:numPr>
          <w:ilvl w:val="0"/>
          <w:numId w:val="29"/>
        </w:numPr>
        <w:rPr>
          <w:bCs/>
        </w:rPr>
      </w:pPr>
      <w:bookmarkStart w:id="76" w:name="_Toc144299936"/>
      <w:bookmarkStart w:id="77" w:name="_Toc145125022"/>
      <w:bookmarkStart w:id="78" w:name="_Toc165439521"/>
      <w:bookmarkStart w:id="79" w:name="_Toc186019630"/>
      <w:bookmarkStart w:id="80" w:name="_Toc472937939"/>
      <w:r w:rsidRPr="0003603F">
        <w:rPr>
          <w:bCs/>
          <w:iCs/>
        </w:rPr>
        <w:t xml:space="preserve">Successful executive </w:t>
      </w:r>
      <w:r>
        <w:t xml:space="preserve">views flights occupancy details by period in Airline Reservation </w:t>
      </w:r>
      <w:r w:rsidRPr="009172D5">
        <w:t>System</w:t>
      </w:r>
    </w:p>
    <w:p w14:paraId="120F4BBD" w14:textId="77777777" w:rsidR="00F20CEF" w:rsidRPr="0003603F" w:rsidRDefault="00F20CEF" w:rsidP="00F20CEF">
      <w:pPr>
        <w:numPr>
          <w:ilvl w:val="0"/>
          <w:numId w:val="29"/>
        </w:numPr>
        <w:rPr>
          <w:bCs/>
        </w:rPr>
      </w:pPr>
      <w:r w:rsidRPr="009172D5">
        <w:t xml:space="preserve">Wrong  Attempts </w:t>
      </w:r>
      <w:r>
        <w:t>by leaving the From Date field empty</w:t>
      </w:r>
    </w:p>
    <w:p w14:paraId="6FD959F7" w14:textId="77777777" w:rsidR="00F20CEF" w:rsidRPr="0003603F" w:rsidRDefault="00F20CEF" w:rsidP="00F20CEF">
      <w:pPr>
        <w:numPr>
          <w:ilvl w:val="0"/>
          <w:numId w:val="29"/>
        </w:numPr>
        <w:rPr>
          <w:bCs/>
        </w:rPr>
      </w:pPr>
      <w:r w:rsidRPr="009172D5">
        <w:t xml:space="preserve">Wrong  Attempts </w:t>
      </w:r>
      <w:r>
        <w:t>by leaving the To Date field empty</w:t>
      </w:r>
    </w:p>
    <w:p w14:paraId="005D3D70" w14:textId="77777777" w:rsidR="00F20CEF" w:rsidRPr="00A431B0" w:rsidRDefault="00F20CEF" w:rsidP="00F20CEF">
      <w:pPr>
        <w:numPr>
          <w:ilvl w:val="0"/>
          <w:numId w:val="29"/>
        </w:numPr>
        <w:rPr>
          <w:bCs/>
        </w:rPr>
      </w:pPr>
      <w:r w:rsidRPr="009172D5">
        <w:t xml:space="preserve">Wrong  Attempts with Invalid </w:t>
      </w:r>
      <w:r>
        <w:t>From Date and To Date</w:t>
      </w:r>
    </w:p>
    <w:p w14:paraId="140AA9F6" w14:textId="77777777" w:rsidR="00F20CEF" w:rsidRPr="009F5790" w:rsidRDefault="00F20CEF" w:rsidP="00F20CEF">
      <w:pPr>
        <w:pStyle w:val="StyleHeading2Sub-headingH2ChapterNumberAppendixLetterchnh"/>
      </w:pPr>
      <w:r w:rsidRPr="009F5790">
        <w:t>Failure Scenarios</w:t>
      </w:r>
      <w:bookmarkEnd w:id="76"/>
      <w:bookmarkEnd w:id="77"/>
      <w:bookmarkEnd w:id="78"/>
      <w:bookmarkEnd w:id="79"/>
      <w:bookmarkEnd w:id="80"/>
    </w:p>
    <w:p w14:paraId="782705A7" w14:textId="77777777" w:rsidR="00F20CEF" w:rsidRPr="00F258A6" w:rsidRDefault="00F20CEF" w:rsidP="00F20CEF">
      <w:pPr>
        <w:pStyle w:val="NormalNotesBulleted"/>
        <w:numPr>
          <w:ilvl w:val="0"/>
          <w:numId w:val="7"/>
        </w:numPr>
      </w:pPr>
      <w:r w:rsidRPr="00F258A6">
        <w:t>Web Server Down</w:t>
      </w:r>
    </w:p>
    <w:p w14:paraId="0C10C439" w14:textId="77777777" w:rsidR="00F20CEF" w:rsidRPr="00F258A6" w:rsidRDefault="00F20CEF" w:rsidP="00F20CEF">
      <w:pPr>
        <w:pStyle w:val="NormalNotesBulleted"/>
        <w:numPr>
          <w:ilvl w:val="0"/>
          <w:numId w:val="7"/>
        </w:numPr>
      </w:pPr>
      <w:r w:rsidRPr="00F258A6">
        <w:lastRenderedPageBreak/>
        <w:t>Database Connectivity Error</w:t>
      </w:r>
    </w:p>
    <w:p w14:paraId="7A44819D" w14:textId="77777777" w:rsidR="00F20CEF" w:rsidRPr="00F258A6" w:rsidRDefault="00F20CEF" w:rsidP="00F20CEF">
      <w:pPr>
        <w:pStyle w:val="NormalNotesBulleted"/>
        <w:numPr>
          <w:ilvl w:val="0"/>
          <w:numId w:val="7"/>
        </w:numPr>
      </w:pPr>
      <w:r w:rsidRPr="00F258A6">
        <w:t>Network Connectivity Error</w:t>
      </w:r>
    </w:p>
    <w:p w14:paraId="312D6C1B" w14:textId="77777777" w:rsidR="00F20CEF" w:rsidRPr="009F5790" w:rsidRDefault="00F20CEF" w:rsidP="00F20CEF">
      <w:r>
        <w:tab/>
      </w:r>
    </w:p>
    <w:p w14:paraId="36991C41" w14:textId="77777777" w:rsidR="00F20CEF" w:rsidRPr="009F5790" w:rsidRDefault="00F20CEF" w:rsidP="00F20CEF"/>
    <w:p w14:paraId="2ADDB84A" w14:textId="77777777" w:rsidR="00F20CEF" w:rsidRPr="009F5790" w:rsidRDefault="00F20CEF" w:rsidP="00F20CEF">
      <w:pPr>
        <w:pStyle w:val="StyleHeading1H1Mainheading1Heading1Heading10Head1h1Sec"/>
        <w:tabs>
          <w:tab w:val="clear" w:pos="720"/>
          <w:tab w:val="num" w:pos="630"/>
        </w:tabs>
        <w:ind w:left="630"/>
      </w:pPr>
      <w:bookmarkStart w:id="81" w:name="_Toc144299938"/>
      <w:bookmarkStart w:id="82" w:name="_Toc145125024"/>
      <w:bookmarkStart w:id="83" w:name="_Toc165439523"/>
      <w:bookmarkStart w:id="84" w:name="_Toc186019632"/>
      <w:bookmarkStart w:id="85" w:name="_Toc472937941"/>
      <w:r w:rsidRPr="009F5790">
        <w:t>UI Specifications</w:t>
      </w:r>
      <w:bookmarkEnd w:id="81"/>
      <w:bookmarkEnd w:id="82"/>
      <w:bookmarkEnd w:id="83"/>
      <w:bookmarkEnd w:id="84"/>
      <w:bookmarkEnd w:id="85"/>
    </w:p>
    <w:p w14:paraId="16F3BE16" w14:textId="77777777" w:rsidR="00F20CEF" w:rsidRPr="009F5790" w:rsidRDefault="00F20CEF" w:rsidP="00F20CEF">
      <w:pPr>
        <w:pStyle w:val="infoblue"/>
      </w:pPr>
      <w:r w:rsidRPr="009F5790">
        <w:t>&lt;&lt; Provide a link to the UI specification document of the Use case. Please don’t embed the document here&gt;&gt;</w:t>
      </w:r>
    </w:p>
    <w:p w14:paraId="1FD0053F" w14:textId="77777777" w:rsidR="00F20CEF" w:rsidRPr="009F5790" w:rsidRDefault="00F20CEF" w:rsidP="00F20CEF"/>
    <w:p w14:paraId="0A65FEA8" w14:textId="77777777" w:rsidR="00F20CEF" w:rsidRPr="009F5790" w:rsidRDefault="00F20CEF" w:rsidP="00F20CEF">
      <w:pPr>
        <w:pStyle w:val="StyleHeading1H1Mainheading1Heading1Heading10Head1h1Sec"/>
        <w:tabs>
          <w:tab w:val="clear" w:pos="720"/>
          <w:tab w:val="num" w:pos="630"/>
        </w:tabs>
        <w:ind w:left="630"/>
      </w:pPr>
      <w:bookmarkStart w:id="86" w:name="_Toc144299940"/>
      <w:bookmarkStart w:id="87" w:name="_Toc145125026"/>
      <w:bookmarkStart w:id="88" w:name="_Toc165439525"/>
      <w:bookmarkStart w:id="89" w:name="_Toc186019634"/>
      <w:bookmarkStart w:id="90" w:name="_Toc472937943"/>
      <w:r w:rsidRPr="009F5790">
        <w:t>Integratio</w:t>
      </w:r>
      <w:bookmarkEnd w:id="86"/>
      <w:bookmarkEnd w:id="87"/>
      <w:r w:rsidRPr="009F5790">
        <w:t>n with an already existing System of the &lt;&lt;Customer&gt;&gt;</w:t>
      </w:r>
      <w:bookmarkEnd w:id="88"/>
      <w:bookmarkEnd w:id="89"/>
      <w:bookmarkEnd w:id="90"/>
    </w:p>
    <w:p w14:paraId="05E7326D" w14:textId="77777777" w:rsidR="00F20CEF" w:rsidRPr="009F5790" w:rsidRDefault="00F20CEF" w:rsidP="00F20CEF"/>
    <w:p w14:paraId="11862657" w14:textId="77777777" w:rsidR="00F20CEF" w:rsidRPr="00D26199" w:rsidRDefault="00F20CEF" w:rsidP="00F20CEF">
      <w:r w:rsidRPr="00D26199">
        <w:t>&lt;&lt; This is especially applicable if the project at hand is an enhancement to an existing system</w:t>
      </w:r>
      <w:proofErr w:type="gramStart"/>
      <w:r w:rsidRPr="00D26199">
        <w:t>.&gt;</w:t>
      </w:r>
      <w:proofErr w:type="gramEnd"/>
      <w:r w:rsidRPr="00D26199">
        <w:t>&gt;</w:t>
      </w:r>
    </w:p>
    <w:p w14:paraId="6279878F" w14:textId="77777777" w:rsidR="00F20CEF" w:rsidRPr="009F5790" w:rsidRDefault="00F20CEF" w:rsidP="00F20CEF"/>
    <w:p w14:paraId="6B525C60" w14:textId="77777777" w:rsidR="00F20CEF" w:rsidRPr="009F5790" w:rsidRDefault="00F20CEF" w:rsidP="00F20CEF">
      <w:pPr>
        <w:pStyle w:val="StyleHeading1H1Mainheading1Heading1Heading10Head1h1Sec"/>
        <w:tabs>
          <w:tab w:val="clear" w:pos="720"/>
          <w:tab w:val="num" w:pos="630"/>
        </w:tabs>
        <w:ind w:left="630"/>
      </w:pPr>
      <w:bookmarkStart w:id="91" w:name="_Toc144299941"/>
      <w:bookmarkStart w:id="92" w:name="_Toc145125027"/>
      <w:bookmarkStart w:id="93" w:name="_Toc165439526"/>
      <w:bookmarkStart w:id="94" w:name="_Toc186019635"/>
      <w:bookmarkStart w:id="95" w:name="_Toc472937944"/>
      <w:r w:rsidRPr="009F5790">
        <w:t>Assumptions</w:t>
      </w:r>
      <w:bookmarkEnd w:id="91"/>
      <w:bookmarkEnd w:id="92"/>
      <w:bookmarkEnd w:id="93"/>
      <w:bookmarkEnd w:id="94"/>
      <w:bookmarkEnd w:id="95"/>
    </w:p>
    <w:p w14:paraId="51AED080" w14:textId="77777777" w:rsidR="00F20CEF" w:rsidRPr="009F5790" w:rsidRDefault="00F20CEF" w:rsidP="00F20CEF">
      <w:r w:rsidRPr="009F5790">
        <w:t>&lt;&lt; List down all the assumptions considered by this use case&gt;&gt;</w:t>
      </w:r>
    </w:p>
    <w:p w14:paraId="3A81A1A1" w14:textId="77777777" w:rsidR="00F20CEF" w:rsidRPr="003B7D2B" w:rsidRDefault="00F20CEF" w:rsidP="00F20CEF">
      <w:pPr>
        <w:pStyle w:val="NormalNotesBulleted"/>
        <w:numPr>
          <w:ilvl w:val="0"/>
          <w:numId w:val="30"/>
        </w:numPr>
        <w:rPr>
          <w:rFonts w:ascii="Arial" w:hAnsi="Arial" w:cs="Arial"/>
          <w:bCs w:val="0"/>
          <w:iCs/>
          <w:szCs w:val="20"/>
        </w:rPr>
      </w:pPr>
      <w:r w:rsidRPr="003B7D2B">
        <w:rPr>
          <w:rFonts w:ascii="Arial" w:hAnsi="Arial" w:cs="Arial"/>
          <w:bCs w:val="0"/>
          <w:iCs/>
          <w:szCs w:val="20"/>
        </w:rPr>
        <w:t>The</w:t>
      </w:r>
      <w:r>
        <w:rPr>
          <w:rFonts w:ascii="Arial" w:hAnsi="Arial" w:cs="Arial"/>
          <w:bCs w:val="0"/>
          <w:iCs/>
          <w:szCs w:val="20"/>
        </w:rPr>
        <w:t xml:space="preserve"> Airline reservation System Portal </w:t>
      </w:r>
      <w:r w:rsidRPr="003B7D2B">
        <w:rPr>
          <w:rFonts w:ascii="Arial" w:hAnsi="Arial" w:cs="Arial"/>
          <w:bCs w:val="0"/>
          <w:iCs/>
          <w:szCs w:val="20"/>
        </w:rPr>
        <w:t>is up and running</w:t>
      </w:r>
    </w:p>
    <w:p w14:paraId="1A22833E" w14:textId="77777777" w:rsidR="00F20CEF" w:rsidRPr="00CB320F" w:rsidRDefault="00F20CEF" w:rsidP="00F20CEF">
      <w:pPr>
        <w:jc w:val="both"/>
        <w:rPr>
          <w:iCs/>
        </w:rPr>
      </w:pPr>
    </w:p>
    <w:p w14:paraId="133AC3F5" w14:textId="5BE9E29E" w:rsidR="009F5790" w:rsidRPr="009F5790" w:rsidRDefault="009F5790" w:rsidP="00F20CEF">
      <w:pPr>
        <w:pStyle w:val="StyleHeading1H1Mainheading1Heading1Heading10Head1h1Sec"/>
      </w:pPr>
      <w:r w:rsidRPr="009F5790">
        <w:br w:type="page"/>
      </w:r>
    </w:p>
    <w:p w14:paraId="507C4500" w14:textId="77777777" w:rsidR="009F5790" w:rsidRPr="009F5790" w:rsidRDefault="009F5790" w:rsidP="005920F8"/>
    <w:p w14:paraId="4A6FF747" w14:textId="77777777" w:rsidR="009F5790" w:rsidRPr="009F5790" w:rsidRDefault="009F5790" w:rsidP="005920F8"/>
    <w:p w14:paraId="446E364F" w14:textId="57EF95A0" w:rsidR="009F5790" w:rsidRPr="001C4D77" w:rsidRDefault="009F5790" w:rsidP="005920F8">
      <w:r w:rsidRPr="001C4D77">
        <w:t>REVISION HISTORY OF THE WORK PRODUCT</w:t>
      </w:r>
    </w:p>
    <w:p w14:paraId="53265488" w14:textId="0EEBBB8F" w:rsidR="009F5790" w:rsidRPr="001C4D77" w:rsidRDefault="009F5790" w:rsidP="005920F8">
      <w:r w:rsidRPr="001C4D77">
        <w:t>&lt;</w:t>
      </w:r>
      <w:proofErr w:type="gramStart"/>
      <w:r w:rsidRPr="001C4D77">
        <w:t>to</w:t>
      </w:r>
      <w:proofErr w:type="gramEnd"/>
      <w:r w:rsidRPr="001C4D77">
        <w:t xml:space="preserve"> be maintained by projects&gt;</w:t>
      </w:r>
    </w:p>
    <w:p w14:paraId="0085CB76" w14:textId="77777777" w:rsidR="009F5790" w:rsidRPr="009F5790" w:rsidRDefault="009F5790" w:rsidP="005920F8"/>
    <w:p w14:paraId="27DB307B" w14:textId="77777777" w:rsidR="009F5790" w:rsidRPr="009F5790" w:rsidRDefault="009F5790" w:rsidP="005920F8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062CBA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5920F8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5920F8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5920F8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5920F8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5920F8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5920F8">
            <w:r w:rsidRPr="009F5790">
              <w:t>Approved By</w:t>
            </w:r>
          </w:p>
        </w:tc>
      </w:tr>
      <w:tr w:rsidR="009F5790" w:rsidRPr="009F5790" w14:paraId="67C28D7D" w14:textId="77777777" w:rsidTr="00062CBA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5920F8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5920F8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5920F8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5920F8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5920F8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5920F8"/>
        </w:tc>
      </w:tr>
      <w:tr w:rsidR="009F5790" w:rsidRPr="009F5790" w14:paraId="2B06FFCE" w14:textId="77777777" w:rsidTr="00062CBA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5920F8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5920F8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5920F8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5920F8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5920F8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5920F8"/>
        </w:tc>
      </w:tr>
    </w:tbl>
    <w:p w14:paraId="4690480B" w14:textId="77777777" w:rsidR="009F5790" w:rsidRPr="009F5790" w:rsidRDefault="009F5790" w:rsidP="005920F8"/>
    <w:p w14:paraId="5E49A99B" w14:textId="687C11B2" w:rsidR="00DD3DC0" w:rsidRPr="009F5790" w:rsidRDefault="00DD3DC0" w:rsidP="005920F8"/>
    <w:sectPr w:rsidR="00DD3DC0" w:rsidRPr="009F5790" w:rsidSect="00E218F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534A87" w14:textId="77777777" w:rsidR="007A2CC9" w:rsidRDefault="007A2CC9" w:rsidP="005920F8">
      <w:r>
        <w:separator/>
      </w:r>
    </w:p>
    <w:p w14:paraId="1B5EF457" w14:textId="77777777" w:rsidR="007A2CC9" w:rsidRDefault="007A2CC9" w:rsidP="005920F8"/>
    <w:p w14:paraId="24D05DA3" w14:textId="77777777" w:rsidR="007A2CC9" w:rsidRDefault="007A2CC9" w:rsidP="005920F8"/>
    <w:p w14:paraId="68A4FA3F" w14:textId="77777777" w:rsidR="007A2CC9" w:rsidRDefault="007A2CC9" w:rsidP="005920F8"/>
    <w:p w14:paraId="1C214065" w14:textId="77777777" w:rsidR="007A2CC9" w:rsidRDefault="007A2CC9" w:rsidP="005920F8"/>
    <w:p w14:paraId="42B01FAF" w14:textId="77777777" w:rsidR="007A2CC9" w:rsidRDefault="007A2CC9" w:rsidP="005920F8"/>
  </w:endnote>
  <w:endnote w:type="continuationSeparator" w:id="0">
    <w:p w14:paraId="48773BC0" w14:textId="77777777" w:rsidR="007A2CC9" w:rsidRDefault="007A2CC9" w:rsidP="005920F8">
      <w:r>
        <w:continuationSeparator/>
      </w:r>
    </w:p>
    <w:p w14:paraId="213C0C32" w14:textId="77777777" w:rsidR="007A2CC9" w:rsidRDefault="007A2CC9" w:rsidP="005920F8"/>
    <w:p w14:paraId="17AC8CAB" w14:textId="77777777" w:rsidR="007A2CC9" w:rsidRDefault="007A2CC9" w:rsidP="005920F8"/>
    <w:p w14:paraId="519D3FEE" w14:textId="77777777" w:rsidR="007A2CC9" w:rsidRDefault="007A2CC9" w:rsidP="005920F8"/>
    <w:p w14:paraId="18AA7610" w14:textId="77777777" w:rsidR="007A2CC9" w:rsidRDefault="007A2CC9" w:rsidP="005920F8"/>
    <w:p w14:paraId="5E800D2A" w14:textId="77777777" w:rsidR="007A2CC9" w:rsidRDefault="007A2CC9" w:rsidP="005920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062CBA" w:rsidRDefault="00062CBA" w:rsidP="005920F8">
    <w:pPr>
      <w:pStyle w:val="Footer"/>
    </w:pPr>
  </w:p>
  <w:p w14:paraId="5E49A9DD" w14:textId="77777777" w:rsidR="00062CBA" w:rsidRDefault="00062CBA" w:rsidP="005920F8"/>
  <w:p w14:paraId="4F1246D0" w14:textId="77777777" w:rsidR="00062CBA" w:rsidRDefault="00062CBA" w:rsidP="005920F8"/>
  <w:p w14:paraId="2F6CC1CB" w14:textId="77777777" w:rsidR="00062CBA" w:rsidRDefault="00062CBA" w:rsidP="005920F8"/>
  <w:p w14:paraId="6EA8DA5B" w14:textId="77777777" w:rsidR="00062CBA" w:rsidRDefault="00062CBA" w:rsidP="005920F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062CBA" w:rsidRDefault="00062CBA" w:rsidP="005920F8">
    <w:r w:rsidRPr="00DD3832">
      <w:t>©201</w:t>
    </w:r>
    <w:r>
      <w:t>5</w:t>
    </w:r>
    <w:r w:rsidRPr="00DD3832">
      <w:t xml:space="preserve"> </w:t>
    </w:r>
    <w:proofErr w:type="spellStart"/>
    <w:r w:rsidRPr="00DD3832">
      <w:t>Capgemini</w:t>
    </w:r>
    <w:proofErr w:type="spellEnd"/>
    <w:r w:rsidRPr="00DD3832">
      <w:t>. All rights reserved.</w:t>
    </w:r>
    <w:r>
      <w:br/>
    </w:r>
    <w:r w:rsidRPr="00DD3832">
      <w:t xml:space="preserve">The information contained in this document is proprietary and confidential. For </w:t>
    </w:r>
    <w:proofErr w:type="spellStart"/>
    <w:r w:rsidRPr="00DD3832">
      <w:t>Capgemini</w:t>
    </w:r>
    <w:proofErr w:type="spellEnd"/>
    <w:r w:rsidRPr="00DD3832">
      <w:t xml:space="preserve">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062CBA" w:rsidRPr="00D318E1" w:rsidRDefault="00062CBA" w:rsidP="005920F8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A43110">
          <w:rPr>
            <w:b/>
            <w:noProof/>
            <w:lang w:val="fr-FR"/>
          </w:rPr>
          <w:t>6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A43110">
          <w:rPr>
            <w:noProof/>
            <w:lang w:val="fr-FR"/>
          </w:rPr>
          <w:t>10</w:t>
        </w:r>
        <w:r>
          <w:rPr>
            <w:lang w:val="fr-FR"/>
          </w:rPr>
          <w:fldChar w:fldCharType="end"/>
        </w:r>
      </w:sdtContent>
    </w:sdt>
  </w:p>
  <w:p w14:paraId="5E49A9DF" w14:textId="77777777" w:rsidR="00062CBA" w:rsidRDefault="00062CBA" w:rsidP="005920F8"/>
  <w:p w14:paraId="5E49A9E0" w14:textId="77777777" w:rsidR="00062CBA" w:rsidRDefault="00062CBA" w:rsidP="005920F8"/>
  <w:p w14:paraId="5E49A9E1" w14:textId="77777777" w:rsidR="00062CBA" w:rsidRDefault="00062CBA" w:rsidP="005920F8"/>
  <w:p w14:paraId="5E49A9E2" w14:textId="1842743F" w:rsidR="00062CBA" w:rsidRDefault="00062CBA" w:rsidP="005920F8"/>
  <w:p w14:paraId="48726609" w14:textId="23A45DB7" w:rsidR="00062CBA" w:rsidRPr="005E7574" w:rsidRDefault="00062CBA" w:rsidP="005920F8">
    <w:proofErr w:type="spellStart"/>
    <w:r>
      <w:t>Capgemini</w:t>
    </w:r>
    <w:proofErr w:type="spellEnd"/>
    <w:r>
      <w:t xml:space="preserve"> Internal</w:t>
    </w:r>
  </w:p>
  <w:p w14:paraId="48DD6EF0" w14:textId="77777777" w:rsidR="00062CBA" w:rsidRDefault="00062CBA" w:rsidP="005920F8"/>
  <w:p w14:paraId="2AA8F8D8" w14:textId="77777777" w:rsidR="00062CBA" w:rsidRDefault="00062CBA" w:rsidP="005920F8"/>
  <w:p w14:paraId="78D181C9" w14:textId="77777777" w:rsidR="00062CBA" w:rsidRDefault="00062CBA" w:rsidP="005920F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3CFACE" w14:textId="77777777" w:rsidR="007A2CC9" w:rsidRDefault="007A2CC9" w:rsidP="005920F8">
      <w:r>
        <w:separator/>
      </w:r>
    </w:p>
    <w:p w14:paraId="716E8F65" w14:textId="77777777" w:rsidR="007A2CC9" w:rsidRDefault="007A2CC9" w:rsidP="005920F8"/>
    <w:p w14:paraId="397FF85F" w14:textId="77777777" w:rsidR="007A2CC9" w:rsidRDefault="007A2CC9" w:rsidP="005920F8"/>
    <w:p w14:paraId="7D6836E4" w14:textId="77777777" w:rsidR="007A2CC9" w:rsidRDefault="007A2CC9" w:rsidP="005920F8"/>
    <w:p w14:paraId="220EB5A0" w14:textId="77777777" w:rsidR="007A2CC9" w:rsidRDefault="007A2CC9" w:rsidP="005920F8"/>
    <w:p w14:paraId="295A8B13" w14:textId="77777777" w:rsidR="007A2CC9" w:rsidRDefault="007A2CC9" w:rsidP="005920F8"/>
  </w:footnote>
  <w:footnote w:type="continuationSeparator" w:id="0">
    <w:p w14:paraId="48E8443D" w14:textId="77777777" w:rsidR="007A2CC9" w:rsidRDefault="007A2CC9" w:rsidP="005920F8">
      <w:r>
        <w:continuationSeparator/>
      </w:r>
    </w:p>
    <w:p w14:paraId="118EC1AA" w14:textId="77777777" w:rsidR="007A2CC9" w:rsidRDefault="007A2CC9" w:rsidP="005920F8"/>
    <w:p w14:paraId="2CA840A5" w14:textId="77777777" w:rsidR="007A2CC9" w:rsidRDefault="007A2CC9" w:rsidP="005920F8"/>
    <w:p w14:paraId="4DC4C206" w14:textId="77777777" w:rsidR="007A2CC9" w:rsidRDefault="007A2CC9" w:rsidP="005920F8"/>
    <w:p w14:paraId="10542FFB" w14:textId="77777777" w:rsidR="007A2CC9" w:rsidRDefault="007A2CC9" w:rsidP="005920F8"/>
    <w:p w14:paraId="08C174D2" w14:textId="77777777" w:rsidR="007A2CC9" w:rsidRDefault="007A2CC9" w:rsidP="005920F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062CBA" w:rsidRDefault="007A2CC9" w:rsidP="005920F8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062CBA" w:rsidRDefault="00062CBA" w:rsidP="005920F8"/>
  <w:p w14:paraId="195F69AB" w14:textId="77777777" w:rsidR="00062CBA" w:rsidRDefault="00062CBA" w:rsidP="005920F8"/>
  <w:p w14:paraId="3AAB0591" w14:textId="77777777" w:rsidR="00062CBA" w:rsidRDefault="00062CBA" w:rsidP="005920F8"/>
  <w:p w14:paraId="648B6FA2" w14:textId="77777777" w:rsidR="00062CBA" w:rsidRDefault="00062CBA" w:rsidP="005920F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062CBA" w:rsidRPr="003308F8" w:rsidRDefault="007A2CC9" w:rsidP="005920F8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062CBA" w:rsidRPr="003308F8">
      <w:rPr>
        <w:noProof/>
        <w:lang w:eastAsia="en-US"/>
      </w:rPr>
      <w:drawing>
        <wp:anchor distT="0" distB="0" distL="114300" distR="114300" simplePos="0" relativeHeight="251660288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62CBA">
      <w:t>Use Case Specification</w:t>
    </w:r>
  </w:p>
  <w:p w14:paraId="5E49A9DA" w14:textId="77777777" w:rsidR="00062CBA" w:rsidRDefault="00062CBA" w:rsidP="005920F8"/>
  <w:p w14:paraId="5E49A9DB" w14:textId="77777777" w:rsidR="00062CBA" w:rsidRDefault="00062CBA" w:rsidP="005920F8"/>
  <w:p w14:paraId="699F2CC6" w14:textId="77777777" w:rsidR="00062CBA" w:rsidRDefault="00062CBA" w:rsidP="005920F8"/>
  <w:p w14:paraId="6B954302" w14:textId="77777777" w:rsidR="00062CBA" w:rsidRDefault="00062CBA" w:rsidP="005920F8"/>
  <w:p w14:paraId="3FAEEEF9" w14:textId="77777777" w:rsidR="00062CBA" w:rsidRDefault="00062CBA" w:rsidP="005920F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062CBA" w:rsidRDefault="007A2CC9" w:rsidP="005920F8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B300E"/>
    <w:multiLevelType w:val="hybridMultilevel"/>
    <w:tmpl w:val="751AE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BF71F6"/>
    <w:multiLevelType w:val="hybridMultilevel"/>
    <w:tmpl w:val="CD62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C7584"/>
    <w:multiLevelType w:val="multilevel"/>
    <w:tmpl w:val="3F2042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F444C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F046B"/>
    <w:multiLevelType w:val="hybridMultilevel"/>
    <w:tmpl w:val="88ACB384"/>
    <w:lvl w:ilvl="0" w:tplc="EF4A9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E11F04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36E788E"/>
    <w:multiLevelType w:val="hybridMultilevel"/>
    <w:tmpl w:val="8144AF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310614"/>
    <w:multiLevelType w:val="multilevel"/>
    <w:tmpl w:val="985A326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8" w15:restartNumberingAfterBreak="0">
    <w:nsid w:val="4F7D2AC0"/>
    <w:multiLevelType w:val="hybridMultilevel"/>
    <w:tmpl w:val="631E0A5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588F1DCC"/>
    <w:multiLevelType w:val="hybridMultilevel"/>
    <w:tmpl w:val="87AAFAEE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9D72B7"/>
    <w:multiLevelType w:val="hybridMultilevel"/>
    <w:tmpl w:val="980A635E"/>
    <w:lvl w:ilvl="0" w:tplc="F9BAEF6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 w15:restartNumberingAfterBreak="0">
    <w:nsid w:val="5D6A639E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2A4A25"/>
    <w:multiLevelType w:val="hybridMultilevel"/>
    <w:tmpl w:val="744E501A"/>
    <w:lvl w:ilvl="0" w:tplc="040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3" w15:restartNumberingAfterBreak="0">
    <w:nsid w:val="69105EEB"/>
    <w:multiLevelType w:val="hybridMultilevel"/>
    <w:tmpl w:val="766C9490"/>
    <w:lvl w:ilvl="0" w:tplc="31FA8ACE">
      <w:start w:val="1"/>
      <w:numFmt w:val="decimal"/>
      <w:lvlText w:val="%1."/>
      <w:lvlJc w:val="left"/>
      <w:pPr>
        <w:ind w:left="765" w:hanging="495"/>
      </w:pPr>
      <w:rPr>
        <w:rFonts w:ascii="Arial" w:hAnsi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 w15:restartNumberingAfterBreak="0">
    <w:nsid w:val="77891249"/>
    <w:multiLevelType w:val="hybridMultilevel"/>
    <w:tmpl w:val="4CC6B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5"/>
  </w:num>
  <w:num w:numId="3">
    <w:abstractNumId w:val="15"/>
  </w:num>
  <w:num w:numId="4">
    <w:abstractNumId w:val="27"/>
  </w:num>
  <w:num w:numId="5">
    <w:abstractNumId w:val="13"/>
  </w:num>
  <w:num w:numId="6">
    <w:abstractNumId w:val="18"/>
  </w:num>
  <w:num w:numId="7">
    <w:abstractNumId w:val="16"/>
  </w:num>
  <w:num w:numId="8">
    <w:abstractNumId w:val="1"/>
  </w:num>
  <w:num w:numId="9">
    <w:abstractNumId w:val="2"/>
  </w:num>
  <w:num w:numId="10">
    <w:abstractNumId w:val="19"/>
  </w:num>
  <w:num w:numId="11">
    <w:abstractNumId w:val="12"/>
  </w:num>
  <w:num w:numId="12">
    <w:abstractNumId w:val="21"/>
  </w:num>
  <w:num w:numId="13">
    <w:abstractNumId w:val="9"/>
  </w:num>
  <w:num w:numId="14">
    <w:abstractNumId w:val="6"/>
  </w:num>
  <w:num w:numId="15">
    <w:abstractNumId w:val="8"/>
  </w:num>
  <w:num w:numId="16">
    <w:abstractNumId w:val="11"/>
  </w:num>
  <w:num w:numId="17">
    <w:abstractNumId w:val="7"/>
  </w:num>
  <w:num w:numId="18">
    <w:abstractNumId w:val="26"/>
  </w:num>
  <w:num w:numId="19">
    <w:abstractNumId w:val="3"/>
  </w:num>
  <w:num w:numId="20">
    <w:abstractNumId w:val="24"/>
  </w:num>
  <w:num w:numId="21">
    <w:abstractNumId w:val="23"/>
  </w:num>
  <w:num w:numId="22">
    <w:abstractNumId w:val="14"/>
  </w:num>
  <w:num w:numId="23">
    <w:abstractNumId w:val="20"/>
  </w:num>
  <w:num w:numId="24">
    <w:abstractNumId w:val="25"/>
  </w:num>
  <w:num w:numId="25">
    <w:abstractNumId w:val="25"/>
  </w:num>
  <w:num w:numId="26">
    <w:abstractNumId w:val="25"/>
  </w:num>
  <w:num w:numId="27">
    <w:abstractNumId w:val="10"/>
  </w:num>
  <w:num w:numId="28">
    <w:abstractNumId w:val="4"/>
  </w:num>
  <w:num w:numId="29">
    <w:abstractNumId w:val="0"/>
  </w:num>
  <w:num w:numId="30">
    <w:abstractNumId w:val="22"/>
  </w:num>
  <w:num w:numId="31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19F0"/>
    <w:rsid w:val="0000636D"/>
    <w:rsid w:val="000063BE"/>
    <w:rsid w:val="00011451"/>
    <w:rsid w:val="000126FA"/>
    <w:rsid w:val="00013968"/>
    <w:rsid w:val="00014210"/>
    <w:rsid w:val="000221FE"/>
    <w:rsid w:val="00026079"/>
    <w:rsid w:val="00027DAF"/>
    <w:rsid w:val="0004335B"/>
    <w:rsid w:val="00046B85"/>
    <w:rsid w:val="000601C3"/>
    <w:rsid w:val="00062CBA"/>
    <w:rsid w:val="0008331A"/>
    <w:rsid w:val="00096043"/>
    <w:rsid w:val="000A2360"/>
    <w:rsid w:val="000A7AA0"/>
    <w:rsid w:val="000C5717"/>
    <w:rsid w:val="000D05A4"/>
    <w:rsid w:val="000E00E7"/>
    <w:rsid w:val="00107802"/>
    <w:rsid w:val="0012666F"/>
    <w:rsid w:val="00141B52"/>
    <w:rsid w:val="00150EC1"/>
    <w:rsid w:val="00155262"/>
    <w:rsid w:val="00155339"/>
    <w:rsid w:val="0016258D"/>
    <w:rsid w:val="00164AD1"/>
    <w:rsid w:val="00170CF8"/>
    <w:rsid w:val="0017290A"/>
    <w:rsid w:val="001804C0"/>
    <w:rsid w:val="0019751B"/>
    <w:rsid w:val="001A1E4F"/>
    <w:rsid w:val="001C4D77"/>
    <w:rsid w:val="001F25C3"/>
    <w:rsid w:val="001F57A9"/>
    <w:rsid w:val="00201D1D"/>
    <w:rsid w:val="0022764F"/>
    <w:rsid w:val="00233482"/>
    <w:rsid w:val="002572DB"/>
    <w:rsid w:val="0026052B"/>
    <w:rsid w:val="00261AEF"/>
    <w:rsid w:val="00277103"/>
    <w:rsid w:val="00287DA1"/>
    <w:rsid w:val="002D0988"/>
    <w:rsid w:val="002F046F"/>
    <w:rsid w:val="002F2F8C"/>
    <w:rsid w:val="002F74CE"/>
    <w:rsid w:val="00303E5A"/>
    <w:rsid w:val="00307C46"/>
    <w:rsid w:val="003308F8"/>
    <w:rsid w:val="00332A79"/>
    <w:rsid w:val="00334B92"/>
    <w:rsid w:val="003477A5"/>
    <w:rsid w:val="00355A84"/>
    <w:rsid w:val="00363E88"/>
    <w:rsid w:val="00395294"/>
    <w:rsid w:val="003952B2"/>
    <w:rsid w:val="003A3B84"/>
    <w:rsid w:val="003E795D"/>
    <w:rsid w:val="004027C9"/>
    <w:rsid w:val="004347D3"/>
    <w:rsid w:val="004447F9"/>
    <w:rsid w:val="00470377"/>
    <w:rsid w:val="00472619"/>
    <w:rsid w:val="00472B48"/>
    <w:rsid w:val="00472DB3"/>
    <w:rsid w:val="00485F40"/>
    <w:rsid w:val="0049739A"/>
    <w:rsid w:val="004A7197"/>
    <w:rsid w:val="004A7DCD"/>
    <w:rsid w:val="004B0FFF"/>
    <w:rsid w:val="004B66D9"/>
    <w:rsid w:val="004C3902"/>
    <w:rsid w:val="004D06AF"/>
    <w:rsid w:val="004D70BB"/>
    <w:rsid w:val="004E2484"/>
    <w:rsid w:val="004E7445"/>
    <w:rsid w:val="004F6444"/>
    <w:rsid w:val="0051286B"/>
    <w:rsid w:val="0051543C"/>
    <w:rsid w:val="00517857"/>
    <w:rsid w:val="00524418"/>
    <w:rsid w:val="00530E5A"/>
    <w:rsid w:val="0053544D"/>
    <w:rsid w:val="00552AEE"/>
    <w:rsid w:val="00556AEE"/>
    <w:rsid w:val="00580DE5"/>
    <w:rsid w:val="005920F8"/>
    <w:rsid w:val="00596F08"/>
    <w:rsid w:val="005B3604"/>
    <w:rsid w:val="005B6C91"/>
    <w:rsid w:val="005D4827"/>
    <w:rsid w:val="005E5169"/>
    <w:rsid w:val="005E7574"/>
    <w:rsid w:val="005F15EA"/>
    <w:rsid w:val="00605B2D"/>
    <w:rsid w:val="00610B79"/>
    <w:rsid w:val="0061360F"/>
    <w:rsid w:val="006259EF"/>
    <w:rsid w:val="006349A0"/>
    <w:rsid w:val="006403D2"/>
    <w:rsid w:val="00641FA0"/>
    <w:rsid w:val="00644E37"/>
    <w:rsid w:val="0064586A"/>
    <w:rsid w:val="00667576"/>
    <w:rsid w:val="00670429"/>
    <w:rsid w:val="006A615C"/>
    <w:rsid w:val="006B0A33"/>
    <w:rsid w:val="006C53AA"/>
    <w:rsid w:val="006D0299"/>
    <w:rsid w:val="006D5339"/>
    <w:rsid w:val="006E35D8"/>
    <w:rsid w:val="006F3974"/>
    <w:rsid w:val="00764474"/>
    <w:rsid w:val="00775844"/>
    <w:rsid w:val="0077760A"/>
    <w:rsid w:val="00787C74"/>
    <w:rsid w:val="00790A92"/>
    <w:rsid w:val="00794598"/>
    <w:rsid w:val="007A16C6"/>
    <w:rsid w:val="007A2CC9"/>
    <w:rsid w:val="007B41E9"/>
    <w:rsid w:val="007B4E6B"/>
    <w:rsid w:val="007C7699"/>
    <w:rsid w:val="00800A1B"/>
    <w:rsid w:val="008036AF"/>
    <w:rsid w:val="00807BDF"/>
    <w:rsid w:val="00850205"/>
    <w:rsid w:val="008533BD"/>
    <w:rsid w:val="008562C2"/>
    <w:rsid w:val="00871582"/>
    <w:rsid w:val="00871F82"/>
    <w:rsid w:val="00876B11"/>
    <w:rsid w:val="00882A5D"/>
    <w:rsid w:val="00893E99"/>
    <w:rsid w:val="00897131"/>
    <w:rsid w:val="008A6764"/>
    <w:rsid w:val="008A7999"/>
    <w:rsid w:val="008B6B15"/>
    <w:rsid w:val="008C4FBF"/>
    <w:rsid w:val="008C7318"/>
    <w:rsid w:val="008D0A08"/>
    <w:rsid w:val="008D1CF1"/>
    <w:rsid w:val="008D634D"/>
    <w:rsid w:val="008E15A0"/>
    <w:rsid w:val="008E2D9D"/>
    <w:rsid w:val="009020ED"/>
    <w:rsid w:val="0091275A"/>
    <w:rsid w:val="00925C0D"/>
    <w:rsid w:val="00935785"/>
    <w:rsid w:val="00937EEC"/>
    <w:rsid w:val="009410F1"/>
    <w:rsid w:val="00970FF6"/>
    <w:rsid w:val="00974D8C"/>
    <w:rsid w:val="009768DB"/>
    <w:rsid w:val="00982C75"/>
    <w:rsid w:val="0098706E"/>
    <w:rsid w:val="009A6B54"/>
    <w:rsid w:val="009A7052"/>
    <w:rsid w:val="009B3C39"/>
    <w:rsid w:val="009B4999"/>
    <w:rsid w:val="009F0A34"/>
    <w:rsid w:val="009F5790"/>
    <w:rsid w:val="00A10C5D"/>
    <w:rsid w:val="00A10DE5"/>
    <w:rsid w:val="00A1407A"/>
    <w:rsid w:val="00A14C86"/>
    <w:rsid w:val="00A205DC"/>
    <w:rsid w:val="00A318D4"/>
    <w:rsid w:val="00A33C06"/>
    <w:rsid w:val="00A43110"/>
    <w:rsid w:val="00A65EC7"/>
    <w:rsid w:val="00A72CB4"/>
    <w:rsid w:val="00A72F97"/>
    <w:rsid w:val="00A96AAC"/>
    <w:rsid w:val="00A971EE"/>
    <w:rsid w:val="00AA3B75"/>
    <w:rsid w:val="00AB31F3"/>
    <w:rsid w:val="00AC4943"/>
    <w:rsid w:val="00AC7C44"/>
    <w:rsid w:val="00AD6C12"/>
    <w:rsid w:val="00AE6300"/>
    <w:rsid w:val="00AE6C7C"/>
    <w:rsid w:val="00AE763E"/>
    <w:rsid w:val="00AF402D"/>
    <w:rsid w:val="00AF5631"/>
    <w:rsid w:val="00B136BF"/>
    <w:rsid w:val="00B21368"/>
    <w:rsid w:val="00B231E6"/>
    <w:rsid w:val="00B34985"/>
    <w:rsid w:val="00B451FA"/>
    <w:rsid w:val="00B45EA4"/>
    <w:rsid w:val="00B53DC1"/>
    <w:rsid w:val="00B60831"/>
    <w:rsid w:val="00B722AF"/>
    <w:rsid w:val="00B764C5"/>
    <w:rsid w:val="00B80750"/>
    <w:rsid w:val="00B857DD"/>
    <w:rsid w:val="00B90CF5"/>
    <w:rsid w:val="00B95EBB"/>
    <w:rsid w:val="00BA5F78"/>
    <w:rsid w:val="00BB51C9"/>
    <w:rsid w:val="00BB7FE8"/>
    <w:rsid w:val="00BD303A"/>
    <w:rsid w:val="00BE5CB2"/>
    <w:rsid w:val="00C00F8B"/>
    <w:rsid w:val="00C13A48"/>
    <w:rsid w:val="00C14C26"/>
    <w:rsid w:val="00C16330"/>
    <w:rsid w:val="00C20FBF"/>
    <w:rsid w:val="00C24AC2"/>
    <w:rsid w:val="00C3602B"/>
    <w:rsid w:val="00C37DC8"/>
    <w:rsid w:val="00C57E5C"/>
    <w:rsid w:val="00C61F17"/>
    <w:rsid w:val="00C65776"/>
    <w:rsid w:val="00C82F93"/>
    <w:rsid w:val="00C84AE8"/>
    <w:rsid w:val="00C84F35"/>
    <w:rsid w:val="00C934E4"/>
    <w:rsid w:val="00C97676"/>
    <w:rsid w:val="00CA060C"/>
    <w:rsid w:val="00CA3A51"/>
    <w:rsid w:val="00CA5FF3"/>
    <w:rsid w:val="00CA6195"/>
    <w:rsid w:val="00CB5284"/>
    <w:rsid w:val="00CF58C2"/>
    <w:rsid w:val="00D00798"/>
    <w:rsid w:val="00D12ADC"/>
    <w:rsid w:val="00D16345"/>
    <w:rsid w:val="00D26199"/>
    <w:rsid w:val="00D316EB"/>
    <w:rsid w:val="00D318E1"/>
    <w:rsid w:val="00D31EE2"/>
    <w:rsid w:val="00D40824"/>
    <w:rsid w:val="00D55179"/>
    <w:rsid w:val="00D62EB9"/>
    <w:rsid w:val="00D678A4"/>
    <w:rsid w:val="00D940C3"/>
    <w:rsid w:val="00DB0D6E"/>
    <w:rsid w:val="00DC40E6"/>
    <w:rsid w:val="00DD0B5D"/>
    <w:rsid w:val="00DD3832"/>
    <w:rsid w:val="00DD3DC0"/>
    <w:rsid w:val="00DE247D"/>
    <w:rsid w:val="00DE573A"/>
    <w:rsid w:val="00DE6B19"/>
    <w:rsid w:val="00DE7187"/>
    <w:rsid w:val="00E12319"/>
    <w:rsid w:val="00E218F1"/>
    <w:rsid w:val="00E26304"/>
    <w:rsid w:val="00E4040A"/>
    <w:rsid w:val="00E701E7"/>
    <w:rsid w:val="00E778A4"/>
    <w:rsid w:val="00EA36BC"/>
    <w:rsid w:val="00EA7593"/>
    <w:rsid w:val="00EB60A3"/>
    <w:rsid w:val="00ED7534"/>
    <w:rsid w:val="00EE133C"/>
    <w:rsid w:val="00EE1A10"/>
    <w:rsid w:val="00EE654B"/>
    <w:rsid w:val="00EE6EF7"/>
    <w:rsid w:val="00F11BF2"/>
    <w:rsid w:val="00F1448B"/>
    <w:rsid w:val="00F20CEF"/>
    <w:rsid w:val="00F27F5E"/>
    <w:rsid w:val="00F31BF2"/>
    <w:rsid w:val="00F436A7"/>
    <w:rsid w:val="00F56846"/>
    <w:rsid w:val="00F6665E"/>
    <w:rsid w:val="00F76F15"/>
    <w:rsid w:val="00F8175B"/>
    <w:rsid w:val="00F8410D"/>
    <w:rsid w:val="00F9573D"/>
    <w:rsid w:val="00F95992"/>
    <w:rsid w:val="00FC181B"/>
    <w:rsid w:val="00FD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95437919-B92C-4366-86C5-9A65CCC4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5920F8"/>
    <w:pPr>
      <w:spacing w:after="0" w:line="240" w:lineRule="auto"/>
      <w:ind w:left="27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DE247D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12B8E5-826C-4FA8-92B4-AAE91F8238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2</TotalTime>
  <Pages>10</Pages>
  <Words>1428</Words>
  <Characters>8144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9553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Panda, Abhijit</dc:creator>
  <cp:lastModifiedBy>VALLIAPPAN, DHANALAKSHMI</cp:lastModifiedBy>
  <cp:revision>5</cp:revision>
  <dcterms:created xsi:type="dcterms:W3CDTF">2018-02-24T12:13:00Z</dcterms:created>
  <dcterms:modified xsi:type="dcterms:W3CDTF">2018-02-24T12:23:00Z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