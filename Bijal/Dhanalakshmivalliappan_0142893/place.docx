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920F8">
      <w:pPr>
        <w:pStyle w:val="PageTitle"/>
      </w:pPr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BB9D7AB" w:rsidR="00B53DC1" w:rsidRPr="009F5790" w:rsidRDefault="00B53DC1" w:rsidP="005920F8">
            <w:r w:rsidRPr="00D3101D">
              <w:t> </w:t>
            </w:r>
            <w:proofErr w:type="spellStart"/>
            <w:r>
              <w:t>PRJ_</w:t>
            </w:r>
            <w:r w:rsidR="00A14C86">
              <w:t>Airline</w:t>
            </w:r>
            <w:proofErr w:type="spellEnd"/>
            <w:r w:rsidR="00A14C86">
              <w:t xml:space="preserve"> Reservation System</w:t>
            </w:r>
            <w:r w:rsidR="004E2484" w:rsidRPr="00D3101D">
              <w:t xml:space="preserve"> </w:t>
            </w:r>
            <w:r w:rsidR="00A14C86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9E589B0" w:rsidR="00B53DC1" w:rsidRPr="009F5790" w:rsidRDefault="00B53DC1" w:rsidP="00A14C86">
            <w:r w:rsidRPr="009F5790">
              <w:t> </w:t>
            </w:r>
            <w:r w:rsidR="00A14C86">
              <w:t>Airline Reservation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710BE58" w:rsidR="009F5790" w:rsidRPr="009F5790" w:rsidRDefault="004D70BB" w:rsidP="005920F8">
            <w:proofErr w:type="spellStart"/>
            <w:r>
              <w:t>Dhanalakshmi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48C2A22" w:rsidR="009F5790" w:rsidRPr="009F5790" w:rsidRDefault="00A14C86" w:rsidP="005920F8">
            <w:r>
              <w:t>Software 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57773B6" w:rsidR="009F5790" w:rsidRPr="009F5790" w:rsidRDefault="009F5790" w:rsidP="005920F8">
            <w:r w:rsidRPr="009F5790">
              <w:t> </w:t>
            </w:r>
            <w:r w:rsidR="00876B11">
              <w:t>2</w:t>
            </w:r>
            <w:r w:rsidR="00A14C86">
              <w:t>4</w:t>
            </w:r>
            <w:r w:rsidR="008E15A0" w:rsidRPr="008E15A0">
              <w:rPr>
                <w:vertAlign w:val="superscript"/>
              </w:rPr>
              <w:t>th</w:t>
            </w:r>
            <w:r w:rsidR="00A14C86">
              <w:t xml:space="preserve"> February, 2018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proofErr w:type="spellStart"/>
            <w:r>
              <w:t>Dayanand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40BA345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3EAF878" w:rsidR="008E15A0" w:rsidRPr="009F5790" w:rsidRDefault="008E15A0" w:rsidP="00974D8C">
            <w:r w:rsidRPr="009F5790">
              <w:t> 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71EF1D8" w:rsidR="008E15A0" w:rsidRPr="009F5790" w:rsidRDefault="008E15A0" w:rsidP="005920F8">
            <w:r w:rsidRPr="009F5790">
              <w:t> </w:t>
            </w:r>
            <w:proofErr w:type="spellStart"/>
            <w:r w:rsidR="002F74CE">
              <w:t>Dayanand</w:t>
            </w:r>
            <w:proofErr w:type="spellEnd"/>
            <w:r w:rsidR="002F74CE">
              <w:t xml:space="preserve"> </w:t>
            </w:r>
            <w:proofErr w:type="spellStart"/>
            <w:r w:rsidR="002F74CE"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09A8AA28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4A40D2FC" w:rsidR="008E15A0" w:rsidRPr="009F5790" w:rsidRDefault="008E15A0" w:rsidP="005920F8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2CE22BB2" w:rsidR="009F5790" w:rsidRPr="009F5790" w:rsidRDefault="009F5790" w:rsidP="005920F8">
      <w:r w:rsidRPr="009F5790">
        <w:t>The scope of the project ‘</w:t>
      </w:r>
      <w:r w:rsidR="00A14C86">
        <w:rPr>
          <w:b/>
        </w:rPr>
        <w:t xml:space="preserve">Airline Reservation System’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p w14:paraId="0D0C7D67" w14:textId="13A0ECAA" w:rsidR="000601C3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F20CEF">
          <w:rPr>
            <w:rStyle w:val="Hyperlink"/>
            <w:noProof/>
          </w:rPr>
          <w:t xml:space="preserve">Use Case Name: </w:t>
        </w:r>
        <w:r w:rsidR="00F20CEF" w:rsidRPr="00F20CEF">
          <w:rPr>
            <w:rStyle w:val="Hyperlink"/>
            <w:noProof/>
          </w:rPr>
          <w:t>View flight details by period</w:t>
        </w:r>
        <w:r w:rsidR="000601C3" w:rsidRPr="00365DAD">
          <w:rPr>
            <w:rStyle w:val="Hyperlink"/>
            <w:noProof/>
          </w:rPr>
          <w:t xml:space="preserve"> to the </w:t>
        </w:r>
        <w:r w:rsidR="00A14C86">
          <w:rPr>
            <w:rStyle w:val="Hyperlink"/>
            <w:noProof/>
          </w:rPr>
          <w:t>Airline Reservation System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="000601C3" w:rsidRPr="00365DAD">
          <w:rPr>
            <w:rStyle w:val="Hyperlink"/>
            <w:noProof/>
          </w:rPr>
          <w:t>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Actor(s)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C00938E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="000601C3" w:rsidRPr="00365DAD">
          <w:rPr>
            <w:rStyle w:val="Hyperlink"/>
            <w:noProof/>
          </w:rPr>
          <w:t>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Preconditions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1D298684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="000601C3" w:rsidRPr="00365DAD">
          <w:rPr>
            <w:rStyle w:val="Hyperlink"/>
            <w:noProof/>
          </w:rPr>
          <w:t>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Flow of Events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D1A429A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="000601C3" w:rsidRPr="00365DAD">
          <w:rPr>
            <w:rStyle w:val="Hyperlink"/>
            <w:noProof/>
          </w:rPr>
          <w:t>4.1  Basic Flow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37A072E" w14:textId="77777777" w:rsidR="000601C3" w:rsidRDefault="005C18A7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="000601C3" w:rsidRPr="00365DAD">
          <w:rPr>
            <w:rStyle w:val="Hyperlink"/>
            <w:noProof/>
          </w:rPr>
          <w:t>4.2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Alternative Flows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0B724582" w14:textId="29F156F1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="000601C3" w:rsidRPr="00365DAD">
          <w:rPr>
            <w:rStyle w:val="Hyperlink"/>
            <w:noProof/>
          </w:rPr>
          <w:t xml:space="preserve">4.2.1  Alternate Flow 1: successful login to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on second attempt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9E13EE1" w14:textId="04595CB6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="000601C3" w:rsidRPr="00365DAD">
          <w:rPr>
            <w:rStyle w:val="Hyperlink"/>
            <w:noProof/>
          </w:rPr>
          <w:t xml:space="preserve">4.2.2  Alternate Flow 2 : Login to the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using Apply for Courses option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11360F7D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0" w:history="1">
        <w:r w:rsidR="000601C3" w:rsidRPr="00365DAD">
          <w:rPr>
            <w:rStyle w:val="Hyperlink"/>
            <w:noProof/>
          </w:rPr>
          <w:t>4.2.3  Alternate Flow 3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1FCE867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="000601C3" w:rsidRPr="00365DAD">
          <w:rPr>
            <w:rStyle w:val="Hyperlink"/>
            <w:noProof/>
          </w:rPr>
          <w:t>Exception Flow 1: Exceeded Login Attempts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3E6CA7E3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="000601C3" w:rsidRPr="00365DAD">
          <w:rPr>
            <w:rStyle w:val="Hyperlink"/>
            <w:noProof/>
          </w:rPr>
          <w:t>Exception Flow 2: Web Server Down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9717B97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="000601C3" w:rsidRPr="00365DAD">
          <w:rPr>
            <w:rStyle w:val="Hyperlink"/>
            <w:noProof/>
          </w:rPr>
          <w:t>Exception Flow 3: Database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419F3EAD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="000601C3" w:rsidRPr="00365DAD">
          <w:rPr>
            <w:rStyle w:val="Hyperlink"/>
            <w:noProof/>
          </w:rPr>
          <w:t>Exception Flow 4: Network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5343F21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="000601C3" w:rsidRPr="00365DAD">
          <w:rPr>
            <w:rStyle w:val="Hyperlink"/>
            <w:noProof/>
          </w:rPr>
          <w:t>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Post 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0668505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="000601C3" w:rsidRPr="00365DAD">
          <w:rPr>
            <w:rStyle w:val="Hyperlink"/>
            <w:noProof/>
          </w:rPr>
          <w:t>6.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Special Requirements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809D4DA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="000601C3" w:rsidRPr="00365DAD">
          <w:rPr>
            <w:rStyle w:val="Hyperlink"/>
            <w:noProof/>
          </w:rPr>
          <w:t>Performance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C378656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="000601C3" w:rsidRPr="00365DAD">
          <w:rPr>
            <w:rStyle w:val="Hyperlink"/>
            <w:noProof/>
          </w:rPr>
          <w:t>Availability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9297499" w14:textId="2224BD2C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="00485F40">
          <w:rPr>
            <w:rStyle w:val="Hyperlink"/>
            <w:noProof/>
          </w:rPr>
          <w:t>Admin</w:t>
        </w:r>
        <w:r w:rsidR="000601C3" w:rsidRPr="00365DAD">
          <w:rPr>
            <w:rStyle w:val="Hyperlink"/>
            <w:noProof/>
          </w:rPr>
          <w:t xml:space="preserve"> Interface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066AE5E1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="000601C3" w:rsidRPr="00365DAD">
          <w:rPr>
            <w:rStyle w:val="Hyperlink"/>
            <w:noProof/>
          </w:rPr>
          <w:t>Security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E01A97A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="000601C3" w:rsidRPr="00365DAD">
          <w:rPr>
            <w:rStyle w:val="Hyperlink"/>
            <w:noProof/>
          </w:rPr>
          <w:t>7.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Extension Points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0CF84C3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="000601C3" w:rsidRPr="00365DAD">
          <w:rPr>
            <w:rStyle w:val="Hyperlink"/>
            <w:noProof/>
          </w:rPr>
          <w:t>Extension in Alternate Flow  1: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242505B5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3" w:history="1">
        <w:r w:rsidR="000601C3" w:rsidRPr="00365DAD">
          <w:rPr>
            <w:rStyle w:val="Hyperlink"/>
            <w:noProof/>
          </w:rPr>
          <w:t>Extension in Alternate Flow  x: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B58B491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="000601C3" w:rsidRPr="00365DAD">
          <w:rPr>
            <w:rStyle w:val="Hyperlink"/>
            <w:noProof/>
          </w:rPr>
          <w:t>8.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Business Rules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5513E0E9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="000601C3" w:rsidRPr="00365DAD">
          <w:rPr>
            <w:rStyle w:val="Hyperlink"/>
            <w:noProof/>
          </w:rPr>
          <w:t>9.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Diagrams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76A83A5C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="000601C3" w:rsidRPr="00365DAD">
          <w:rPr>
            <w:rStyle w:val="Hyperlink"/>
            <w:noProof/>
          </w:rPr>
          <w:t>Use Case Diagram for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2ED3D4F5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="000601C3" w:rsidRPr="00365DAD">
          <w:rPr>
            <w:rStyle w:val="Hyperlink"/>
            <w:noProof/>
          </w:rPr>
          <w:t>10.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F9D864F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="000601C3" w:rsidRPr="00365DAD">
          <w:rPr>
            <w:rStyle w:val="Hyperlink"/>
            <w:noProof/>
          </w:rPr>
          <w:t>Success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9364D3B" w14:textId="77777777" w:rsidR="000601C3" w:rsidRDefault="005C18A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="000601C3" w:rsidRPr="00365DAD">
          <w:rPr>
            <w:rStyle w:val="Hyperlink"/>
            <w:noProof/>
          </w:rPr>
          <w:t>Failure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33DA3AE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="000601C3" w:rsidRPr="00365DAD">
          <w:rPr>
            <w:rStyle w:val="Hyperlink"/>
            <w:noProof/>
          </w:rPr>
          <w:t>11.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Issues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EBD1C7C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="000601C3" w:rsidRPr="00365DAD">
          <w:rPr>
            <w:rStyle w:val="Hyperlink"/>
            <w:noProof/>
          </w:rPr>
          <w:t>12.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UI Specifications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7FA8576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="000601C3" w:rsidRPr="00365DAD">
          <w:rPr>
            <w:rStyle w:val="Hyperlink"/>
            <w:noProof/>
          </w:rPr>
          <w:t>13.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Inter System Dependencies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30DEAD20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="000601C3" w:rsidRPr="00365DAD">
          <w:rPr>
            <w:rStyle w:val="Hyperlink"/>
            <w:noProof/>
          </w:rPr>
          <w:t>14.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Integration with an already existing System of the &lt;&lt;Customer&gt;&gt;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69A4735F" w14:textId="77777777" w:rsidR="000601C3" w:rsidRDefault="005C18A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="000601C3" w:rsidRPr="00365DAD">
          <w:rPr>
            <w:rStyle w:val="Hyperlink"/>
            <w:noProof/>
          </w:rPr>
          <w:t>15.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Assumptions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11</w:t>
        </w:r>
        <w:r w:rsidR="000601C3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34EAE408" w14:textId="77777777" w:rsidR="00871F82" w:rsidRPr="009F5790" w:rsidRDefault="009F5790" w:rsidP="00871F82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72937912"/>
      <w:bookmarkEnd w:id="0"/>
      <w:bookmarkEnd w:id="1"/>
      <w:r w:rsidR="00871F82" w:rsidRPr="009F5790">
        <w:lastRenderedPageBreak/>
        <w:t xml:space="preserve">Use Case Name: </w:t>
      </w:r>
      <w:bookmarkEnd w:id="2"/>
      <w:bookmarkEnd w:id="3"/>
      <w:r w:rsidR="00871F82" w:rsidRPr="004D06AF">
        <w:t xml:space="preserve">Login to the </w:t>
      </w:r>
      <w:bookmarkEnd w:id="4"/>
      <w:r w:rsidR="00871F82">
        <w:t>Account holder registration</w:t>
      </w:r>
    </w:p>
    <w:p w14:paraId="36A7B698" w14:textId="7B8F0138" w:rsidR="00F20CEF" w:rsidRDefault="00F20CEF" w:rsidP="00F20CEF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>
        <w:t>EXECUTIVE.</w:t>
      </w:r>
      <w:r w:rsidR="00FE76D0">
        <w:t>VIEWFLIGHTSBYPLACE</w:t>
      </w:r>
      <w:r>
        <w:t>_001</w:t>
      </w:r>
    </w:p>
    <w:p w14:paraId="5B14ADF9" w14:textId="77777777" w:rsidR="00F20CEF" w:rsidRDefault="00F20CEF" w:rsidP="00F20CEF">
      <w:pPr>
        <w:pStyle w:val="BodyText"/>
      </w:pPr>
    </w:p>
    <w:p w14:paraId="4363119C" w14:textId="7311DD0E" w:rsidR="00F20CEF" w:rsidRPr="009F5790" w:rsidRDefault="00F20CEF" w:rsidP="00F20CEF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Pr="008E3D20">
        <w:t>This Use Case desc</w:t>
      </w:r>
      <w:r>
        <w:t>ribes the process by which the executive can view fli</w:t>
      </w:r>
      <w:r w:rsidR="00FE76D0">
        <w:t>ghts occupancy details by place</w:t>
      </w:r>
      <w:r w:rsidRPr="008E3D20">
        <w:t xml:space="preserve"> </w:t>
      </w:r>
      <w:r>
        <w:t>in</w:t>
      </w:r>
      <w:r w:rsidRPr="008E3D20">
        <w:t xml:space="preserve"> the </w:t>
      </w:r>
      <w:r>
        <w:t>Airline Reservation System.</w:t>
      </w:r>
    </w:p>
    <w:p w14:paraId="4AA75394" w14:textId="77777777" w:rsidR="00F20CEF" w:rsidRPr="009F5790" w:rsidRDefault="00F20CEF" w:rsidP="00F20CEF"/>
    <w:p w14:paraId="103E40AA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72937913"/>
      <w:r w:rsidRPr="009F5790">
        <w:t>Actor(s)</w:t>
      </w:r>
      <w:bookmarkEnd w:id="5"/>
      <w:bookmarkEnd w:id="6"/>
      <w:bookmarkEnd w:id="7"/>
      <w:bookmarkEnd w:id="8"/>
      <w:bookmarkEnd w:id="9"/>
    </w:p>
    <w:p w14:paraId="3F4382D0" w14:textId="77777777" w:rsidR="00F20CEF" w:rsidRDefault="00F20CEF" w:rsidP="00F20CEF">
      <w:pPr>
        <w:pStyle w:val="ListParagraph"/>
        <w:numPr>
          <w:ilvl w:val="0"/>
          <w:numId w:val="9"/>
        </w:numPr>
      </w:pPr>
      <w:r>
        <w:t>Executive</w:t>
      </w:r>
    </w:p>
    <w:p w14:paraId="1BFE433A" w14:textId="77777777" w:rsidR="00F20CEF" w:rsidRPr="009F5790" w:rsidRDefault="00F20CEF" w:rsidP="00F20CEF">
      <w:pPr>
        <w:pStyle w:val="ListParagraph"/>
      </w:pPr>
    </w:p>
    <w:p w14:paraId="0465BD80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72937914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4E23782B" w14:textId="77777777" w:rsidR="00F20CEF" w:rsidRDefault="00F20CEF" w:rsidP="00F20CEF">
      <w:pPr>
        <w:pStyle w:val="ListParagraph"/>
        <w:numPr>
          <w:ilvl w:val="0"/>
          <w:numId w:val="10"/>
        </w:numPr>
      </w:pPr>
      <w:r>
        <w:t>Executive is an employee of Airline Reservation System.</w:t>
      </w:r>
    </w:p>
    <w:p w14:paraId="41C5EAF4" w14:textId="77777777" w:rsidR="00F20CEF" w:rsidRPr="008E3D20" w:rsidRDefault="00F20CEF" w:rsidP="00F20CEF">
      <w:pPr>
        <w:pStyle w:val="ListParagraph"/>
        <w:numPr>
          <w:ilvl w:val="0"/>
          <w:numId w:val="10"/>
        </w:numPr>
      </w:pPr>
      <w:r>
        <w:t>Executive has an access to the Airline Reservation System</w:t>
      </w:r>
    </w:p>
    <w:p w14:paraId="60D36A9B" w14:textId="77777777" w:rsidR="00F20CEF" w:rsidRDefault="00F20CEF" w:rsidP="00F20CEF">
      <w:pPr>
        <w:pStyle w:val="ListParagraph"/>
        <w:numPr>
          <w:ilvl w:val="0"/>
          <w:numId w:val="10"/>
        </w:numPr>
      </w:pPr>
      <w:r>
        <w:t xml:space="preserve">Executive </w:t>
      </w:r>
      <w:r w:rsidRPr="008E3D20">
        <w:t xml:space="preserve">has valid </w:t>
      </w:r>
      <w:r>
        <w:t>User name</w:t>
      </w:r>
      <w:r w:rsidRPr="008E3D20">
        <w:t xml:space="preserve"> and the password</w:t>
      </w:r>
    </w:p>
    <w:p w14:paraId="29AD9F97" w14:textId="77777777" w:rsidR="00F20CEF" w:rsidRDefault="00F20CEF" w:rsidP="00F20CEF">
      <w:pPr>
        <w:pStyle w:val="ListParagraph"/>
        <w:numPr>
          <w:ilvl w:val="0"/>
          <w:numId w:val="10"/>
        </w:numPr>
      </w:pPr>
      <w:r>
        <w:t>Executive has already logged in to the Airline Reservation System</w:t>
      </w:r>
    </w:p>
    <w:p w14:paraId="04D0312F" w14:textId="77777777" w:rsidR="00F20CEF" w:rsidRPr="009F5790" w:rsidRDefault="00F20CEF" w:rsidP="00F20CEF">
      <w:pPr>
        <w:pStyle w:val="BodyText3"/>
      </w:pPr>
    </w:p>
    <w:p w14:paraId="41FB9CEF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72937915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6CC053E3" w14:textId="77777777" w:rsidR="00F20CEF" w:rsidRPr="001C4D77" w:rsidRDefault="00F20CEF" w:rsidP="00F20CEF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72937916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295F2E37" w14:textId="782B5085" w:rsidR="00F20CEF" w:rsidRPr="00913ACC" w:rsidRDefault="00F20CEF" w:rsidP="00F20CEF">
      <w:pPr>
        <w:pStyle w:val="Footer"/>
      </w:pPr>
      <w:r w:rsidRPr="00913ACC">
        <w:t>Name: Successful</w:t>
      </w:r>
      <w:r>
        <w:t>ly view fli</w:t>
      </w:r>
      <w:r w:rsidR="00FE76D0">
        <w:t>ghts occupancy details by place</w:t>
      </w:r>
      <w:r>
        <w:t xml:space="preserve"> in</w:t>
      </w:r>
      <w:r w:rsidRPr="00913ACC">
        <w:t xml:space="preserve"> </w:t>
      </w:r>
      <w:r>
        <w:t>Airline Reservation System</w:t>
      </w:r>
      <w:r w:rsidRPr="00F07559">
        <w:t xml:space="preserve"> </w:t>
      </w:r>
    </w:p>
    <w:p w14:paraId="437CCC79" w14:textId="77777777" w:rsidR="00F20CEF" w:rsidRPr="00BE5CB2" w:rsidRDefault="00F20CEF" w:rsidP="00F20CEF"/>
    <w:p w14:paraId="25BD054A" w14:textId="3E63071F" w:rsidR="00F20CEF" w:rsidRPr="002D4C0C" w:rsidRDefault="00F20CEF" w:rsidP="00F20CEF">
      <w:pPr>
        <w:pStyle w:val="ListParagraph"/>
        <w:numPr>
          <w:ilvl w:val="0"/>
          <w:numId w:val="11"/>
        </w:numPr>
      </w:pPr>
      <w:r>
        <w:t xml:space="preserve">Executive clicks on </w:t>
      </w:r>
      <w:r w:rsidR="00EB4232">
        <w:rPr>
          <w:color w:val="333333"/>
          <w:sz w:val="21"/>
          <w:szCs w:val="21"/>
          <w:shd w:val="clear" w:color="auto" w:fill="FFFFFF"/>
        </w:rPr>
        <w:t>Flights based on Place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 </w:t>
      </w:r>
      <w:r>
        <w:t xml:space="preserve">radio button available on </w:t>
      </w:r>
      <w:r w:rsidR="00EB4232">
        <w:t>Flight</w:t>
      </w:r>
      <w:r w:rsidR="00FE76D0">
        <w:t xml:space="preserve"> </w:t>
      </w:r>
      <w:r>
        <w:t xml:space="preserve">Details </w:t>
      </w:r>
      <w:proofErr w:type="gramStart"/>
      <w:r>
        <w:t>page .</w:t>
      </w:r>
      <w:proofErr w:type="gramEnd"/>
    </w:p>
    <w:p w14:paraId="5F80BEB9" w14:textId="30BCF813" w:rsidR="00F20CEF" w:rsidRPr="001E3141" w:rsidRDefault="00F20CEF" w:rsidP="00F20CEF">
      <w:pPr>
        <w:pStyle w:val="ListParagraph"/>
        <w:numPr>
          <w:ilvl w:val="0"/>
          <w:numId w:val="11"/>
        </w:numPr>
        <w:rPr>
          <w:b/>
        </w:rPr>
      </w:pPr>
      <w:r>
        <w:t xml:space="preserve">Executive will be navigated to flights between </w:t>
      </w:r>
      <w:r w:rsidR="00FE76D0">
        <w:t xml:space="preserve">places </w:t>
      </w:r>
      <w:r>
        <w:t>page.</w:t>
      </w:r>
    </w:p>
    <w:p w14:paraId="6921AD0D" w14:textId="1AAD14DF" w:rsidR="00F20CEF" w:rsidRPr="00FB3889" w:rsidRDefault="00F20CEF" w:rsidP="00F20CEF">
      <w:pPr>
        <w:pStyle w:val="ListParagraph"/>
        <w:numPr>
          <w:ilvl w:val="0"/>
          <w:numId w:val="11"/>
        </w:numPr>
      </w:pPr>
      <w:r>
        <w:t xml:space="preserve">Executive enters the </w:t>
      </w:r>
      <w:r w:rsidR="00FE76D0">
        <w:t>source</w:t>
      </w:r>
    </w:p>
    <w:p w14:paraId="4BF8B080" w14:textId="14B6E194" w:rsidR="00F20CEF" w:rsidRPr="00FB3889" w:rsidRDefault="00F20CEF" w:rsidP="00F20CEF">
      <w:pPr>
        <w:pStyle w:val="ListParagraph"/>
        <w:numPr>
          <w:ilvl w:val="0"/>
          <w:numId w:val="11"/>
        </w:numPr>
      </w:pPr>
      <w:r>
        <w:t xml:space="preserve">Executive enters the </w:t>
      </w:r>
      <w:r w:rsidR="00FE76D0">
        <w:t>destination</w:t>
      </w:r>
    </w:p>
    <w:p w14:paraId="1E98041B" w14:textId="77777777" w:rsidR="00F20CEF" w:rsidRPr="004E56BA" w:rsidRDefault="00F20CEF" w:rsidP="00F20CEF">
      <w:pPr>
        <w:pStyle w:val="ListParagraph"/>
        <w:numPr>
          <w:ilvl w:val="0"/>
          <w:numId w:val="11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48E23EF9" w14:textId="77777777" w:rsidR="00F20CEF" w:rsidRDefault="00F20CEF" w:rsidP="00F20CEF">
      <w:pPr>
        <w:pStyle w:val="ListParagraph"/>
        <w:numPr>
          <w:ilvl w:val="0"/>
          <w:numId w:val="11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>
        <w:t>The system navigates Executive</w:t>
      </w:r>
      <w:r w:rsidRPr="00B22A32">
        <w:t xml:space="preserve"> to </w:t>
      </w:r>
      <w:r w:rsidRPr="00AB1B4B">
        <w:t xml:space="preserve">the </w:t>
      </w:r>
      <w:r w:rsidRPr="00AB1B4B">
        <w:rPr>
          <w:shd w:val="clear" w:color="auto" w:fill="FFFFFF"/>
        </w:rPr>
        <w:t>Flight Schedule Based On Period</w:t>
      </w:r>
      <w:r>
        <w:rPr>
          <w:shd w:val="clear" w:color="auto" w:fill="FFFFFF"/>
        </w:rPr>
        <w:t xml:space="preserve"> </w:t>
      </w:r>
      <w:r w:rsidRPr="006C3DF2">
        <w:t>page</w:t>
      </w:r>
    </w:p>
    <w:p w14:paraId="2A96B505" w14:textId="77777777" w:rsidR="00F20CEF" w:rsidRPr="006C3DF2" w:rsidRDefault="00F20CEF" w:rsidP="00F20CEF">
      <w:pPr>
        <w:pStyle w:val="ListParagraph"/>
        <w:numPr>
          <w:ilvl w:val="0"/>
          <w:numId w:val="11"/>
        </w:numPr>
      </w:pPr>
      <w:r>
        <w:t>Executive successfully view the Flight Occupancy Status</w:t>
      </w:r>
    </w:p>
    <w:p w14:paraId="72AB3D22" w14:textId="77777777" w:rsidR="00F20CEF" w:rsidRPr="009F5790" w:rsidRDefault="00F20CEF" w:rsidP="00F20CEF">
      <w:pPr>
        <w:pStyle w:val="StyleHeading2Sub-headingH2ChapterNumberAppendixLetterchnh"/>
        <w:numPr>
          <w:ilvl w:val="1"/>
          <w:numId w:val="8"/>
        </w:numPr>
      </w:pPr>
      <w:r w:rsidRPr="009F5790">
        <w:t xml:space="preserve"> </w:t>
      </w:r>
      <w:bookmarkStart w:id="33" w:name="_Toc472937917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2E5523A9" w14:textId="29F19819" w:rsidR="00F20CEF" w:rsidRDefault="00F20CEF" w:rsidP="00F20CEF">
      <w:pPr>
        <w:pStyle w:val="StyleHeading2Sub-headingH2ChapterNumberAppendixLetterchnh"/>
      </w:pPr>
      <w:bookmarkStart w:id="34" w:name="_Toc141844800"/>
      <w:bookmarkStart w:id="35" w:name="_Toc143500967"/>
      <w:bookmarkStart w:id="36" w:name="_Toc144299918"/>
      <w:bookmarkStart w:id="37" w:name="_Toc145125005"/>
      <w:bookmarkStart w:id="38" w:name="_Toc165439508"/>
      <w:bookmarkStart w:id="39" w:name="_Toc186019617"/>
      <w:bookmarkStart w:id="40" w:name="_Toc216505521"/>
      <w:bookmarkStart w:id="41" w:name="_Toc472937918"/>
      <w:proofErr w:type="gramStart"/>
      <w:r>
        <w:t xml:space="preserve">4.2.1  </w:t>
      </w:r>
      <w:r w:rsidRPr="009F5790">
        <w:t>Alternate</w:t>
      </w:r>
      <w:proofErr w:type="gramEnd"/>
      <w:r w:rsidRPr="009F5790">
        <w:t xml:space="preserve"> Flow 1</w:t>
      </w:r>
      <w:bookmarkEnd w:id="38"/>
      <w:bookmarkEnd w:id="39"/>
      <w:bookmarkEnd w:id="40"/>
      <w:r>
        <w:t xml:space="preserve">: </w:t>
      </w:r>
      <w:bookmarkEnd w:id="41"/>
      <w:r>
        <w:t xml:space="preserve">Wrong  Attempts By leaving </w:t>
      </w:r>
      <w:r w:rsidR="00EB4232">
        <w:t>Source</w:t>
      </w:r>
      <w:r>
        <w:t xml:space="preserve"> field empty</w:t>
      </w:r>
    </w:p>
    <w:p w14:paraId="1345C9DD" w14:textId="77777777" w:rsidR="00F20CEF" w:rsidRPr="009F5790" w:rsidRDefault="00F20CEF" w:rsidP="00F20CEF">
      <w:pPr>
        <w:pStyle w:val="StyleHeading2Sub-headingH2ChapterNumberAppendixLetterchnh"/>
      </w:pPr>
    </w:p>
    <w:p w14:paraId="775DD0FD" w14:textId="77777777" w:rsidR="00F20CEF" w:rsidRPr="009F5790" w:rsidRDefault="00F20CEF" w:rsidP="00F20CEF"/>
    <w:bookmarkEnd w:id="34"/>
    <w:bookmarkEnd w:id="35"/>
    <w:bookmarkEnd w:id="36"/>
    <w:bookmarkEnd w:id="37"/>
    <w:p w14:paraId="65277278" w14:textId="2053BF4E" w:rsidR="00F20CEF" w:rsidRPr="002D4C0C" w:rsidRDefault="00F20CEF" w:rsidP="00F20CEF">
      <w:pPr>
        <w:pStyle w:val="ListParagraph"/>
        <w:numPr>
          <w:ilvl w:val="0"/>
          <w:numId w:val="12"/>
        </w:numPr>
      </w:pPr>
      <w:r>
        <w:t xml:space="preserve">Executive clicks on </w:t>
      </w:r>
      <w:r w:rsidR="00EB4232">
        <w:rPr>
          <w:color w:val="333333"/>
          <w:sz w:val="21"/>
          <w:szCs w:val="21"/>
          <w:shd w:val="clear" w:color="auto" w:fill="FFFFFF"/>
        </w:rPr>
        <w:t>Flights based on Place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 </w:t>
      </w:r>
      <w:r>
        <w:t>radio button available on</w:t>
      </w:r>
      <w:r w:rsidR="00EB4232">
        <w:t xml:space="preserve"> flight</w:t>
      </w:r>
      <w:r>
        <w:t xml:space="preserve"> Details </w:t>
      </w:r>
      <w:proofErr w:type="gramStart"/>
      <w:r>
        <w:t>page .</w:t>
      </w:r>
      <w:proofErr w:type="gramEnd"/>
    </w:p>
    <w:p w14:paraId="355F4979" w14:textId="3464B439" w:rsidR="00F20CEF" w:rsidRPr="001E3141" w:rsidRDefault="00F20CEF" w:rsidP="00F20CEF">
      <w:pPr>
        <w:pStyle w:val="ListParagraph"/>
        <w:numPr>
          <w:ilvl w:val="0"/>
          <w:numId w:val="12"/>
        </w:numPr>
        <w:rPr>
          <w:b/>
        </w:rPr>
      </w:pPr>
      <w:r>
        <w:t>Executive will be navigated to flights between</w:t>
      </w:r>
      <w:r w:rsidR="00EB4232">
        <w:t xml:space="preserve"> places</w:t>
      </w:r>
      <w:r>
        <w:t xml:space="preserve"> page.</w:t>
      </w:r>
    </w:p>
    <w:p w14:paraId="239285AB" w14:textId="67F6660B" w:rsidR="00F20CEF" w:rsidRPr="00FB3889" w:rsidRDefault="00F20CEF" w:rsidP="00F20CEF">
      <w:pPr>
        <w:pStyle w:val="ListParagraph"/>
        <w:numPr>
          <w:ilvl w:val="0"/>
          <w:numId w:val="12"/>
        </w:numPr>
      </w:pPr>
      <w:r>
        <w:t xml:space="preserve">Executive enters the </w:t>
      </w:r>
      <w:r w:rsidR="00EB4232">
        <w:t>destination</w:t>
      </w:r>
    </w:p>
    <w:p w14:paraId="471EBB60" w14:textId="77777777" w:rsidR="00F20CEF" w:rsidRPr="004E56BA" w:rsidRDefault="00F20CEF" w:rsidP="00F20CEF">
      <w:pPr>
        <w:pStyle w:val="ListParagraph"/>
        <w:numPr>
          <w:ilvl w:val="0"/>
          <w:numId w:val="12"/>
        </w:numPr>
      </w:pPr>
      <w:r>
        <w:lastRenderedPageBreak/>
        <w:t>Executive</w:t>
      </w:r>
      <w:r w:rsidRPr="004E56BA">
        <w:t xml:space="preserve"> clicks on </w:t>
      </w:r>
      <w:r>
        <w:t>Search button</w:t>
      </w:r>
    </w:p>
    <w:p w14:paraId="01072BF1" w14:textId="269AD648" w:rsidR="00F20CEF" w:rsidRDefault="00F20CEF" w:rsidP="00F20CEF">
      <w:pPr>
        <w:pStyle w:val="ListParagraph"/>
        <w:numPr>
          <w:ilvl w:val="0"/>
          <w:numId w:val="12"/>
        </w:numPr>
      </w:pPr>
      <w:r>
        <w:t xml:space="preserve">The system ask the executive to enter the </w:t>
      </w:r>
      <w:r w:rsidR="00EB4232">
        <w:t>Source</w:t>
      </w:r>
      <w:r>
        <w:t>.</w:t>
      </w:r>
    </w:p>
    <w:p w14:paraId="0B2D7CC5" w14:textId="77777777" w:rsidR="00F20CEF" w:rsidRPr="000B20F9" w:rsidRDefault="00F20CEF" w:rsidP="00F20CEF">
      <w:pPr>
        <w:pStyle w:val="ListParagraph"/>
        <w:numPr>
          <w:ilvl w:val="0"/>
          <w:numId w:val="12"/>
        </w:numPr>
      </w:pPr>
      <w:r>
        <w:t xml:space="preserve">The system takes executive to the </w:t>
      </w:r>
      <w:r w:rsidRPr="001E3141">
        <w:rPr>
          <w:b/>
        </w:rPr>
        <w:t>Step 3</w:t>
      </w:r>
      <w:r>
        <w:t xml:space="preserve"> of </w:t>
      </w:r>
      <w:r w:rsidRPr="001E3141">
        <w:rPr>
          <w:b/>
        </w:rPr>
        <w:t>Basic Flow</w:t>
      </w:r>
    </w:p>
    <w:p w14:paraId="6B18383A" w14:textId="77777777" w:rsidR="00F20CEF" w:rsidRPr="009F5790" w:rsidRDefault="00F20CEF" w:rsidP="00F20CEF"/>
    <w:p w14:paraId="1B320A49" w14:textId="77777777" w:rsidR="00F20CEF" w:rsidRDefault="00F20CEF" w:rsidP="00F20CEF">
      <w:pPr>
        <w:pStyle w:val="StyleHeading2Sub-headingH2ChapterNumberAppendixLetterchnh"/>
      </w:pPr>
      <w:bookmarkStart w:id="42" w:name="_Toc144299927"/>
      <w:r>
        <w:t xml:space="preserve">               </w:t>
      </w:r>
      <w:proofErr w:type="gramStart"/>
      <w:r>
        <w:t xml:space="preserve">4.2.2  </w:t>
      </w:r>
      <w:r w:rsidRPr="009F5790">
        <w:t>Alternate</w:t>
      </w:r>
      <w:proofErr w:type="gramEnd"/>
      <w:r w:rsidRPr="009F5790">
        <w:t xml:space="preserve"> Flow 1</w:t>
      </w:r>
      <w:r>
        <w:t>: Wrong  Attempts By leaving To date field empty</w:t>
      </w:r>
    </w:p>
    <w:p w14:paraId="69C16277" w14:textId="77777777" w:rsidR="00F20CEF" w:rsidRPr="009F5790" w:rsidRDefault="00F20CEF" w:rsidP="00F20CEF">
      <w:pPr>
        <w:pStyle w:val="StyleHeading2Sub-headingH2ChapterNumberAppendixLetterchnh"/>
      </w:pPr>
    </w:p>
    <w:p w14:paraId="3AEB682A" w14:textId="77777777" w:rsidR="00F20CEF" w:rsidRPr="009F5790" w:rsidRDefault="00F20CEF" w:rsidP="00F20CEF"/>
    <w:p w14:paraId="7407F38A" w14:textId="72702F79" w:rsidR="00F20CEF" w:rsidRPr="002D4C0C" w:rsidRDefault="00F20CEF" w:rsidP="00F20CEF">
      <w:pPr>
        <w:pStyle w:val="ListParagraph"/>
        <w:numPr>
          <w:ilvl w:val="0"/>
          <w:numId w:val="27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</w:t>
      </w:r>
      <w:r w:rsidR="00EB4232">
        <w:t>Flight</w:t>
      </w:r>
      <w:r w:rsidR="00EB4232">
        <w:t xml:space="preserve"> </w:t>
      </w:r>
      <w:r>
        <w:t xml:space="preserve">Details </w:t>
      </w:r>
      <w:proofErr w:type="gramStart"/>
      <w:r>
        <w:t>page .</w:t>
      </w:r>
      <w:proofErr w:type="gramEnd"/>
    </w:p>
    <w:p w14:paraId="7016DEA1" w14:textId="77777777" w:rsidR="00F20CEF" w:rsidRPr="001E3141" w:rsidRDefault="00F20CEF" w:rsidP="00F20CEF">
      <w:pPr>
        <w:pStyle w:val="ListParagraph"/>
        <w:numPr>
          <w:ilvl w:val="0"/>
          <w:numId w:val="27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3867BD1A" w14:textId="4952A1AA" w:rsidR="00F20CEF" w:rsidRPr="00FB3889" w:rsidRDefault="00EB4232" w:rsidP="00F20CEF">
      <w:pPr>
        <w:pStyle w:val="ListParagraph"/>
        <w:numPr>
          <w:ilvl w:val="0"/>
          <w:numId w:val="27"/>
        </w:numPr>
      </w:pPr>
      <w:r>
        <w:t>Executive enters the Source</w:t>
      </w:r>
    </w:p>
    <w:p w14:paraId="7ECE5699" w14:textId="77777777" w:rsidR="00F20CEF" w:rsidRPr="004E56BA" w:rsidRDefault="00F20CEF" w:rsidP="00F20CEF">
      <w:pPr>
        <w:pStyle w:val="ListParagraph"/>
        <w:numPr>
          <w:ilvl w:val="0"/>
          <w:numId w:val="27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4CDD28B6" w14:textId="5A58CCAB" w:rsidR="00F20CEF" w:rsidRDefault="00F20CEF" w:rsidP="00F20CEF">
      <w:pPr>
        <w:pStyle w:val="ListParagraph"/>
        <w:numPr>
          <w:ilvl w:val="0"/>
          <w:numId w:val="27"/>
        </w:numPr>
      </w:pPr>
      <w:r>
        <w:t xml:space="preserve">The system ask the executive to enter the </w:t>
      </w:r>
      <w:r w:rsidR="00EB4232">
        <w:t>Destination</w:t>
      </w:r>
      <w:r>
        <w:t>.</w:t>
      </w:r>
    </w:p>
    <w:p w14:paraId="5B6FB524" w14:textId="77777777" w:rsidR="00F20CEF" w:rsidRPr="000B20F9" w:rsidRDefault="00F20CEF" w:rsidP="00F20CEF">
      <w:pPr>
        <w:pStyle w:val="ListParagraph"/>
        <w:numPr>
          <w:ilvl w:val="0"/>
          <w:numId w:val="27"/>
        </w:numPr>
      </w:pPr>
      <w:r>
        <w:t xml:space="preserve">The system takes executive to the </w:t>
      </w:r>
      <w:r w:rsidRPr="001E3141">
        <w:rPr>
          <w:b/>
        </w:rPr>
        <w:t>Step 3</w:t>
      </w:r>
      <w:r>
        <w:t xml:space="preserve"> of </w:t>
      </w:r>
      <w:r w:rsidRPr="001E3141">
        <w:rPr>
          <w:b/>
        </w:rPr>
        <w:t>Basic Flow</w:t>
      </w:r>
    </w:p>
    <w:p w14:paraId="67851CEA" w14:textId="77777777" w:rsidR="00F20CEF" w:rsidRDefault="00F20CEF" w:rsidP="00F20CEF">
      <w:pPr>
        <w:pStyle w:val="infoblue"/>
      </w:pPr>
    </w:p>
    <w:p w14:paraId="78B319FE" w14:textId="3BF1C164" w:rsidR="00F20CEF" w:rsidRDefault="00F20CEF" w:rsidP="00EB4232">
      <w:pPr>
        <w:pStyle w:val="StyleHeading2Sub-headingH2ChapterNumberAppendixLetterchnh"/>
        <w:numPr>
          <w:ilvl w:val="2"/>
          <w:numId w:val="31"/>
        </w:numPr>
      </w:pPr>
      <w:r w:rsidRPr="009F5790">
        <w:t>Alternate Flow 1</w:t>
      </w:r>
      <w:r>
        <w:t xml:space="preserve">: Wrong  Attempts By Entering </w:t>
      </w:r>
      <w:r w:rsidR="00EB4232">
        <w:t>same source and destination</w:t>
      </w:r>
      <w:r>
        <w:t xml:space="preserve"> </w:t>
      </w:r>
    </w:p>
    <w:p w14:paraId="09F90F13" w14:textId="77777777" w:rsidR="00F20CEF" w:rsidRDefault="00F20CEF" w:rsidP="00F20CEF">
      <w:pPr>
        <w:pStyle w:val="StyleHeading2Sub-headingH2ChapterNumberAppendixLetterchnh"/>
        <w:ind w:left="1080"/>
      </w:pPr>
    </w:p>
    <w:p w14:paraId="32C411A9" w14:textId="10400418" w:rsidR="00F20CEF" w:rsidRPr="002D4C0C" w:rsidRDefault="00F20CEF" w:rsidP="00F20CEF">
      <w:pPr>
        <w:pStyle w:val="ListParagraph"/>
        <w:numPr>
          <w:ilvl w:val="0"/>
          <w:numId w:val="28"/>
        </w:numPr>
      </w:pPr>
      <w:r>
        <w:t xml:space="preserve">Executive clicks on </w:t>
      </w:r>
      <w:r w:rsidR="00EB4232">
        <w:rPr>
          <w:color w:val="333333"/>
          <w:sz w:val="21"/>
          <w:szCs w:val="21"/>
          <w:shd w:val="clear" w:color="auto" w:fill="FFFFFF"/>
        </w:rPr>
        <w:t>Flights based on Place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 </w:t>
      </w:r>
      <w:r>
        <w:t>radio button available on</w:t>
      </w:r>
      <w:r w:rsidR="00EB4232">
        <w:t xml:space="preserve"> Flight</w:t>
      </w:r>
      <w:r>
        <w:t xml:space="preserve"> Details </w:t>
      </w:r>
      <w:proofErr w:type="gramStart"/>
      <w:r>
        <w:t>page .</w:t>
      </w:r>
      <w:proofErr w:type="gramEnd"/>
    </w:p>
    <w:p w14:paraId="26E65E5B" w14:textId="02E9BC4D" w:rsidR="00F20CEF" w:rsidRPr="001E3141" w:rsidRDefault="00F20CEF" w:rsidP="00F20CEF">
      <w:pPr>
        <w:pStyle w:val="ListParagraph"/>
        <w:numPr>
          <w:ilvl w:val="0"/>
          <w:numId w:val="28"/>
        </w:numPr>
        <w:rPr>
          <w:b/>
        </w:rPr>
      </w:pPr>
      <w:r>
        <w:t>Executive will be navigated to flights between</w:t>
      </w:r>
      <w:r w:rsidR="00EB4232">
        <w:t xml:space="preserve"> places</w:t>
      </w:r>
      <w:r>
        <w:t xml:space="preserve"> page.</w:t>
      </w:r>
    </w:p>
    <w:p w14:paraId="6EBE9A5A" w14:textId="2B41DBD2" w:rsidR="00F20CEF" w:rsidRPr="001E3141" w:rsidRDefault="00F20CEF" w:rsidP="00F20CEF">
      <w:pPr>
        <w:pStyle w:val="ListParagraph"/>
        <w:numPr>
          <w:ilvl w:val="0"/>
          <w:numId w:val="28"/>
        </w:numPr>
      </w:pPr>
      <w:r>
        <w:t xml:space="preserve">Executive enters the </w:t>
      </w:r>
      <w:r w:rsidR="00EB4232">
        <w:t>source</w:t>
      </w:r>
    </w:p>
    <w:p w14:paraId="213471F9" w14:textId="07850EA2" w:rsidR="00F20CEF" w:rsidRPr="00FB3889" w:rsidRDefault="00F20CEF" w:rsidP="00F20CEF">
      <w:pPr>
        <w:pStyle w:val="ListParagraph"/>
        <w:numPr>
          <w:ilvl w:val="0"/>
          <w:numId w:val="28"/>
        </w:numPr>
      </w:pPr>
      <w:r>
        <w:t xml:space="preserve">Executive enters the </w:t>
      </w:r>
      <w:r w:rsidR="00EB4232">
        <w:t>destination</w:t>
      </w:r>
    </w:p>
    <w:p w14:paraId="740519EC" w14:textId="77777777" w:rsidR="00F20CEF" w:rsidRPr="004E56BA" w:rsidRDefault="00F20CEF" w:rsidP="00F20CEF">
      <w:pPr>
        <w:pStyle w:val="ListParagraph"/>
        <w:numPr>
          <w:ilvl w:val="0"/>
          <w:numId w:val="28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447098AE" w14:textId="0716935A" w:rsidR="00EB4232" w:rsidRPr="00EB4232" w:rsidRDefault="00F20CEF" w:rsidP="00EB4232">
      <w:pPr>
        <w:pStyle w:val="ListParagraph"/>
        <w:numPr>
          <w:ilvl w:val="0"/>
          <w:numId w:val="28"/>
        </w:numPr>
      </w:pPr>
      <w:r>
        <w:t xml:space="preserve">The system ask the executive to enter the </w:t>
      </w:r>
      <w:r w:rsidR="00EB4232">
        <w:t>source and destination</w:t>
      </w:r>
      <w:r>
        <w:t xml:space="preserve"> and it should </w:t>
      </w:r>
      <w:r w:rsidR="00EB4232">
        <w:t xml:space="preserve">be </w:t>
      </w:r>
      <w:r w:rsidR="00EB4232" w:rsidRPr="00EB4232">
        <w:rPr>
          <w:sz w:val="21"/>
          <w:szCs w:val="21"/>
          <w:shd w:val="clear" w:color="auto" w:fill="FFFFFF"/>
        </w:rPr>
        <w:t>Source and destination place cannot be same</w:t>
      </w:r>
    </w:p>
    <w:p w14:paraId="29A1EE8F" w14:textId="2E9E123F" w:rsidR="00F20CEF" w:rsidRPr="000B20F9" w:rsidRDefault="00F20CEF" w:rsidP="00EB4232">
      <w:pPr>
        <w:pStyle w:val="ListParagraph"/>
        <w:numPr>
          <w:ilvl w:val="0"/>
          <w:numId w:val="28"/>
        </w:numPr>
      </w:pPr>
      <w:r>
        <w:t xml:space="preserve">The system takes executive to the </w:t>
      </w:r>
      <w:r w:rsidRPr="00EB4232">
        <w:rPr>
          <w:b/>
        </w:rPr>
        <w:t>Step 3</w:t>
      </w:r>
      <w:r>
        <w:t xml:space="preserve"> of </w:t>
      </w:r>
      <w:r w:rsidRPr="00EB4232">
        <w:rPr>
          <w:b/>
        </w:rPr>
        <w:t>Basic Flow</w:t>
      </w:r>
    </w:p>
    <w:p w14:paraId="4449A058" w14:textId="77777777" w:rsidR="00F20CEF" w:rsidRDefault="00F20CEF" w:rsidP="00F20CEF">
      <w:pPr>
        <w:ind w:left="360"/>
      </w:pPr>
    </w:p>
    <w:p w14:paraId="3FD4710B" w14:textId="4DB3409E" w:rsidR="00EB4232" w:rsidRDefault="00EB4232" w:rsidP="00EB4232">
      <w:pPr>
        <w:pStyle w:val="StyleHeading2Sub-headingH2ChapterNumberAppendixLetterchnh"/>
        <w:numPr>
          <w:ilvl w:val="2"/>
          <w:numId w:val="31"/>
        </w:numPr>
      </w:pPr>
      <w:r w:rsidRPr="009F5790">
        <w:t>Alternate Flow 1</w:t>
      </w:r>
      <w:r>
        <w:t xml:space="preserve">: Wrong  Attempts By </w:t>
      </w:r>
      <w:r>
        <w:t>leaving</w:t>
      </w:r>
      <w:r>
        <w:t xml:space="preserve"> </w:t>
      </w:r>
      <w:r>
        <w:t xml:space="preserve">both </w:t>
      </w:r>
      <w:r>
        <w:t xml:space="preserve">source and destination </w:t>
      </w:r>
      <w:r>
        <w:t>field empty</w:t>
      </w:r>
    </w:p>
    <w:p w14:paraId="54019A3F" w14:textId="77777777" w:rsidR="00EB4232" w:rsidRDefault="00EB4232" w:rsidP="00EB4232">
      <w:pPr>
        <w:pStyle w:val="StyleHeading2Sub-headingH2ChapterNumberAppendixLetterchnh"/>
        <w:ind w:left="1080"/>
      </w:pPr>
    </w:p>
    <w:p w14:paraId="30CA67B6" w14:textId="77777777" w:rsidR="00EB4232" w:rsidRPr="002D4C0C" w:rsidRDefault="00EB4232" w:rsidP="00EB4232">
      <w:pPr>
        <w:pStyle w:val="ListParagraph"/>
        <w:numPr>
          <w:ilvl w:val="0"/>
          <w:numId w:val="32"/>
        </w:numPr>
      </w:pPr>
      <w:r>
        <w:t xml:space="preserve">Executive clicks on </w:t>
      </w:r>
      <w:r>
        <w:rPr>
          <w:color w:val="333333"/>
          <w:sz w:val="21"/>
          <w:szCs w:val="21"/>
          <w:shd w:val="clear" w:color="auto" w:fill="FFFFFF"/>
        </w:rPr>
        <w:t>Flights based on Place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 </w:t>
      </w:r>
      <w:r>
        <w:t xml:space="preserve">radio button available on Flight Details </w:t>
      </w:r>
      <w:proofErr w:type="gramStart"/>
      <w:r>
        <w:t>page .</w:t>
      </w:r>
      <w:proofErr w:type="gramEnd"/>
    </w:p>
    <w:p w14:paraId="5FF971DB" w14:textId="77777777" w:rsidR="00EB4232" w:rsidRPr="001E3141" w:rsidRDefault="00EB4232" w:rsidP="00EB4232">
      <w:pPr>
        <w:pStyle w:val="ListParagraph"/>
        <w:numPr>
          <w:ilvl w:val="0"/>
          <w:numId w:val="32"/>
        </w:numPr>
        <w:rPr>
          <w:b/>
        </w:rPr>
      </w:pPr>
      <w:r>
        <w:t>Executive will be navigated to flights between places page.</w:t>
      </w:r>
    </w:p>
    <w:p w14:paraId="5DAE669B" w14:textId="77777777" w:rsidR="00EB4232" w:rsidRPr="004E56BA" w:rsidRDefault="00EB4232" w:rsidP="00EB4232">
      <w:pPr>
        <w:pStyle w:val="ListParagraph"/>
        <w:numPr>
          <w:ilvl w:val="0"/>
          <w:numId w:val="32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651804CA" w14:textId="4B0E2B45" w:rsidR="00EB4232" w:rsidRPr="00025DD2" w:rsidRDefault="00EB4232" w:rsidP="00EB4232">
      <w:pPr>
        <w:pStyle w:val="ListParagraph"/>
        <w:numPr>
          <w:ilvl w:val="0"/>
          <w:numId w:val="32"/>
        </w:numPr>
      </w:pPr>
      <w:r>
        <w:t xml:space="preserve">The system ask the executive to enter the </w:t>
      </w:r>
      <w:r>
        <w:t>source and destination and it should not be empty</w:t>
      </w:r>
    </w:p>
    <w:p w14:paraId="657CAE32" w14:textId="77777777" w:rsidR="00EB4232" w:rsidRPr="000B20F9" w:rsidRDefault="00EB4232" w:rsidP="00EB4232">
      <w:pPr>
        <w:pStyle w:val="ListParagraph"/>
        <w:numPr>
          <w:ilvl w:val="0"/>
          <w:numId w:val="32"/>
        </w:numPr>
      </w:pPr>
      <w:r>
        <w:t xml:space="preserve">The system takes executive to the </w:t>
      </w:r>
      <w:r w:rsidRPr="001E3141">
        <w:rPr>
          <w:b/>
        </w:rPr>
        <w:t>Step 3</w:t>
      </w:r>
      <w:r>
        <w:t xml:space="preserve"> of </w:t>
      </w:r>
      <w:r w:rsidRPr="001E3141">
        <w:rPr>
          <w:b/>
        </w:rPr>
        <w:t>Basic Flow</w:t>
      </w:r>
    </w:p>
    <w:p w14:paraId="7B3394D1" w14:textId="77777777" w:rsidR="00EB4232" w:rsidRPr="00101F2A" w:rsidRDefault="00EB4232" w:rsidP="00EB4232">
      <w:pPr>
        <w:ind w:left="360"/>
      </w:pPr>
    </w:p>
    <w:p w14:paraId="506EA59E" w14:textId="77777777" w:rsidR="00EB4232" w:rsidRPr="00101F2A" w:rsidRDefault="00EB4232" w:rsidP="00F20CEF">
      <w:pPr>
        <w:ind w:left="360"/>
      </w:pPr>
    </w:p>
    <w:p w14:paraId="579929E2" w14:textId="77777777" w:rsidR="00F20CEF" w:rsidRPr="009F5790" w:rsidRDefault="00F20CEF" w:rsidP="00F20CEF"/>
    <w:p w14:paraId="29E89BBE" w14:textId="77777777" w:rsidR="00F20CEF" w:rsidRDefault="00F20CEF" w:rsidP="00F20CEF">
      <w:pPr>
        <w:pStyle w:val="StyleHeading2Sub-headingH2ChapterNumberAppendixLetterchnh"/>
      </w:pPr>
      <w:bookmarkStart w:id="43" w:name="_Toc472937920"/>
      <w:proofErr w:type="gramStart"/>
      <w:r>
        <w:lastRenderedPageBreak/>
        <w:t xml:space="preserve">4.3  </w:t>
      </w:r>
      <w:bookmarkEnd w:id="43"/>
      <w:r>
        <w:t>exception</w:t>
      </w:r>
      <w:proofErr w:type="gramEnd"/>
      <w:r>
        <w:t xml:space="preserve"> flows</w:t>
      </w:r>
    </w:p>
    <w:p w14:paraId="5BAB9D4A" w14:textId="77777777" w:rsidR="00F20CEF" w:rsidRPr="009F5790" w:rsidRDefault="00F20CEF" w:rsidP="00F20CEF"/>
    <w:p w14:paraId="61BE14D8" w14:textId="77777777" w:rsidR="00F20CEF" w:rsidRDefault="00F20CEF" w:rsidP="00F20CEF">
      <w:pPr>
        <w:pStyle w:val="StyleHeading2Sub-headingH2ChapterNumberAppendixLetterchnh"/>
      </w:pPr>
      <w:bookmarkStart w:id="44" w:name="_Toc472937922"/>
      <w:r>
        <w:t>Exception Flow 1: Web Server Down</w:t>
      </w:r>
      <w:bookmarkEnd w:id="44"/>
    </w:p>
    <w:p w14:paraId="54329110" w14:textId="77777777" w:rsidR="00F20CEF" w:rsidRPr="007C6A88" w:rsidRDefault="00F20CEF" w:rsidP="00F20CEF">
      <w:pPr>
        <w:numPr>
          <w:ilvl w:val="0"/>
          <w:numId w:val="14"/>
        </w:numPr>
      </w:pPr>
      <w:r>
        <w:t xml:space="preserve">Executive </w:t>
      </w:r>
      <w:r w:rsidRPr="007C6A88">
        <w:t xml:space="preserve"> </w:t>
      </w:r>
      <w:r>
        <w:t>visits the Executive Homepage of Airline reservation System using any standard browser</w:t>
      </w:r>
    </w:p>
    <w:p w14:paraId="32F3F08D" w14:textId="77777777" w:rsidR="00F20CEF" w:rsidRPr="00B07296" w:rsidRDefault="00F20CEF" w:rsidP="00F20CEF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53600D9D" w14:textId="77777777" w:rsidR="00F20CEF" w:rsidRDefault="00F20CEF" w:rsidP="00F20CEF">
      <w:pPr>
        <w:pStyle w:val="StyleHeading2Sub-headingH2ChapterNumberAppendixLetterchnh"/>
      </w:pPr>
      <w:bookmarkStart w:id="45" w:name="_Toc472937923"/>
      <w:r>
        <w:t>Exception Flow 2: Database Connectivity Error</w:t>
      </w:r>
      <w:bookmarkEnd w:id="45"/>
    </w:p>
    <w:p w14:paraId="26F72950" w14:textId="77777777" w:rsidR="00F20CEF" w:rsidRDefault="00F20CEF" w:rsidP="00F20CEF"/>
    <w:p w14:paraId="72F89D67" w14:textId="481A6C7F" w:rsidR="00F20CEF" w:rsidRPr="002D4C0C" w:rsidRDefault="00F20CEF" w:rsidP="00F20CEF">
      <w:pPr>
        <w:pStyle w:val="ListParagraph"/>
        <w:numPr>
          <w:ilvl w:val="0"/>
          <w:numId w:val="16"/>
        </w:numPr>
      </w:pPr>
      <w:r>
        <w:t xml:space="preserve">Executive clicks on </w:t>
      </w:r>
      <w:r w:rsidR="00190B9A">
        <w:rPr>
          <w:color w:val="333333"/>
          <w:sz w:val="21"/>
          <w:szCs w:val="21"/>
          <w:shd w:val="clear" w:color="auto" w:fill="FFFFFF"/>
        </w:rPr>
        <w:t>Flights based on Place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 </w:t>
      </w:r>
      <w:r>
        <w:t xml:space="preserve">radio button available on </w:t>
      </w:r>
      <w:r w:rsidR="00190B9A">
        <w:t xml:space="preserve">Flight </w:t>
      </w:r>
      <w:r>
        <w:t xml:space="preserve">Details </w:t>
      </w:r>
      <w:proofErr w:type="gramStart"/>
      <w:r>
        <w:t>page .</w:t>
      </w:r>
      <w:proofErr w:type="gramEnd"/>
    </w:p>
    <w:p w14:paraId="46BB733A" w14:textId="38C11DC0" w:rsidR="00F20CEF" w:rsidRPr="001E3141" w:rsidRDefault="00F20CEF" w:rsidP="00F20CEF">
      <w:pPr>
        <w:pStyle w:val="ListParagraph"/>
        <w:numPr>
          <w:ilvl w:val="0"/>
          <w:numId w:val="16"/>
        </w:numPr>
        <w:rPr>
          <w:b/>
        </w:rPr>
      </w:pPr>
      <w:r>
        <w:t>Executive will be navigated to flights between</w:t>
      </w:r>
      <w:r w:rsidR="00190B9A">
        <w:t xml:space="preserve"> places</w:t>
      </w:r>
      <w:r>
        <w:t xml:space="preserve"> page.</w:t>
      </w:r>
    </w:p>
    <w:p w14:paraId="204046D2" w14:textId="6D496A7D" w:rsidR="00F20CEF" w:rsidRPr="00FB3889" w:rsidRDefault="00F20CEF" w:rsidP="00F20CEF">
      <w:pPr>
        <w:pStyle w:val="ListParagraph"/>
        <w:numPr>
          <w:ilvl w:val="0"/>
          <w:numId w:val="16"/>
        </w:numPr>
      </w:pPr>
      <w:r>
        <w:t xml:space="preserve">Executive enters the </w:t>
      </w:r>
      <w:r w:rsidR="00190B9A">
        <w:t>source</w:t>
      </w:r>
    </w:p>
    <w:p w14:paraId="5CE9BC75" w14:textId="416AD7C4" w:rsidR="00F20CEF" w:rsidRPr="00FB3889" w:rsidRDefault="00190B9A" w:rsidP="00F20CEF">
      <w:pPr>
        <w:pStyle w:val="ListParagraph"/>
        <w:numPr>
          <w:ilvl w:val="0"/>
          <w:numId w:val="16"/>
        </w:numPr>
      </w:pPr>
      <w:r>
        <w:t>Executive enters the destination</w:t>
      </w:r>
    </w:p>
    <w:p w14:paraId="0DEFAA00" w14:textId="77777777" w:rsidR="00F20CEF" w:rsidRPr="004E56BA" w:rsidRDefault="00F20CEF" w:rsidP="00F20CEF">
      <w:pPr>
        <w:pStyle w:val="ListParagraph"/>
        <w:numPr>
          <w:ilvl w:val="0"/>
          <w:numId w:val="16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3E597F24" w14:textId="77777777" w:rsidR="00F20CEF" w:rsidRPr="00BE5CB2" w:rsidRDefault="00F20CEF" w:rsidP="00F20CEF">
      <w:pPr>
        <w:pStyle w:val="ListParagraph"/>
        <w:numPr>
          <w:ilvl w:val="0"/>
          <w:numId w:val="16"/>
        </w:numPr>
      </w:pPr>
      <w:r w:rsidRPr="00BE5CB2">
        <w:t>The system displays an error message regarding database connectivity problem.</w:t>
      </w:r>
    </w:p>
    <w:p w14:paraId="0A6F6A50" w14:textId="77777777" w:rsidR="00F20CEF" w:rsidRDefault="00F20CEF" w:rsidP="00F20CEF">
      <w:pPr>
        <w:pStyle w:val="StyleHeading2Sub-headingH2ChapterNumberAppendixLetterchnh"/>
      </w:pPr>
      <w:bookmarkStart w:id="46" w:name="_Toc472937924"/>
      <w:r>
        <w:t>Exception Flow 3: Network Connectivity Error</w:t>
      </w:r>
      <w:bookmarkEnd w:id="46"/>
    </w:p>
    <w:p w14:paraId="6F4E378E" w14:textId="77777777" w:rsidR="00F20CEF" w:rsidRDefault="00F20CEF" w:rsidP="00F20CEF"/>
    <w:p w14:paraId="7B379983" w14:textId="77777777" w:rsidR="00190B9A" w:rsidRPr="002D4C0C" w:rsidRDefault="00190B9A" w:rsidP="00190B9A">
      <w:pPr>
        <w:pStyle w:val="ListParagraph"/>
        <w:numPr>
          <w:ilvl w:val="0"/>
          <w:numId w:val="17"/>
        </w:numPr>
      </w:pPr>
      <w:r>
        <w:t xml:space="preserve">Executive clicks on </w:t>
      </w:r>
      <w:r>
        <w:rPr>
          <w:color w:val="333333"/>
          <w:sz w:val="21"/>
          <w:szCs w:val="21"/>
          <w:shd w:val="clear" w:color="auto" w:fill="FFFFFF"/>
        </w:rPr>
        <w:t>Flights based on Place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 </w:t>
      </w:r>
      <w:r>
        <w:t xml:space="preserve">radio button available on Flight Details </w:t>
      </w:r>
      <w:proofErr w:type="gramStart"/>
      <w:r>
        <w:t>page .</w:t>
      </w:r>
      <w:proofErr w:type="gramEnd"/>
    </w:p>
    <w:p w14:paraId="1F091DD8" w14:textId="77777777" w:rsidR="00190B9A" w:rsidRPr="001E3141" w:rsidRDefault="00190B9A" w:rsidP="00190B9A">
      <w:pPr>
        <w:pStyle w:val="ListParagraph"/>
        <w:numPr>
          <w:ilvl w:val="0"/>
          <w:numId w:val="17"/>
        </w:numPr>
        <w:rPr>
          <w:b/>
        </w:rPr>
      </w:pPr>
      <w:r>
        <w:t>Executive will be navigated to flights between places page.</w:t>
      </w:r>
    </w:p>
    <w:p w14:paraId="3BCAA6A2" w14:textId="77777777" w:rsidR="00190B9A" w:rsidRPr="00FB3889" w:rsidRDefault="00190B9A" w:rsidP="00190B9A">
      <w:pPr>
        <w:pStyle w:val="ListParagraph"/>
        <w:numPr>
          <w:ilvl w:val="0"/>
          <w:numId w:val="17"/>
        </w:numPr>
      </w:pPr>
      <w:r>
        <w:t>Executive enters the source</w:t>
      </w:r>
    </w:p>
    <w:p w14:paraId="68677369" w14:textId="77777777" w:rsidR="00190B9A" w:rsidRPr="00FB3889" w:rsidRDefault="00190B9A" w:rsidP="00190B9A">
      <w:pPr>
        <w:pStyle w:val="ListParagraph"/>
        <w:numPr>
          <w:ilvl w:val="0"/>
          <w:numId w:val="17"/>
        </w:numPr>
      </w:pPr>
      <w:r>
        <w:t>Executive enters the destination</w:t>
      </w:r>
    </w:p>
    <w:p w14:paraId="63C365D3" w14:textId="77777777" w:rsidR="00190B9A" w:rsidRPr="004E56BA" w:rsidRDefault="00190B9A" w:rsidP="00190B9A">
      <w:pPr>
        <w:pStyle w:val="ListParagraph"/>
        <w:numPr>
          <w:ilvl w:val="0"/>
          <w:numId w:val="17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0A473971" w14:textId="77777777" w:rsidR="00F20CEF" w:rsidRPr="00BE5CB2" w:rsidRDefault="00F20CEF" w:rsidP="00F20CEF">
      <w:pPr>
        <w:pStyle w:val="ListParagraph"/>
        <w:numPr>
          <w:ilvl w:val="0"/>
          <w:numId w:val="17"/>
        </w:numPr>
      </w:pPr>
      <w:r w:rsidRPr="00BE5CB2">
        <w:t>The system displays an error message regarding network connectivity problem.</w:t>
      </w:r>
    </w:p>
    <w:p w14:paraId="69736D7A" w14:textId="77777777" w:rsidR="00F20CEF" w:rsidRPr="009F5790" w:rsidRDefault="00F20CEF" w:rsidP="00F20CEF">
      <w:pPr>
        <w:pStyle w:val="infoblue"/>
      </w:pPr>
    </w:p>
    <w:p w14:paraId="0C3BE1D3" w14:textId="77777777" w:rsidR="00F20CEF" w:rsidRPr="00025DD2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47" w:name="_Toc145125013"/>
      <w:bookmarkStart w:id="48" w:name="_Toc165439511"/>
      <w:bookmarkStart w:id="49" w:name="_Toc186019620"/>
      <w:bookmarkStart w:id="50" w:name="_Toc472937925"/>
      <w:r w:rsidRPr="009F5790">
        <w:t>Post Conditions</w:t>
      </w:r>
      <w:bookmarkStart w:id="51" w:name="_Toc122945797"/>
      <w:bookmarkStart w:id="52" w:name="_Toc123634717"/>
      <w:bookmarkStart w:id="53" w:name="_Toc165439514"/>
      <w:bookmarkStart w:id="54" w:name="_Toc186019623"/>
      <w:bookmarkEnd w:id="42"/>
      <w:bookmarkEnd w:id="47"/>
      <w:bookmarkEnd w:id="48"/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F20CEF" w:rsidRPr="00CB320F" w14:paraId="122C941B" w14:textId="77777777" w:rsidTr="0057018F">
        <w:trPr>
          <w:trHeight w:val="332"/>
          <w:tblHeader/>
        </w:trPr>
        <w:tc>
          <w:tcPr>
            <w:tcW w:w="3168" w:type="dxa"/>
          </w:tcPr>
          <w:p w14:paraId="705322D5" w14:textId="77777777" w:rsidR="00F20CEF" w:rsidRPr="009172D5" w:rsidRDefault="00F20CEF" w:rsidP="0057018F">
            <w:r w:rsidRPr="009172D5">
              <w:rPr>
                <w:b/>
              </w:rPr>
              <w:t>Flow Name</w:t>
            </w:r>
          </w:p>
        </w:tc>
        <w:tc>
          <w:tcPr>
            <w:tcW w:w="5688" w:type="dxa"/>
          </w:tcPr>
          <w:p w14:paraId="406C34A6" w14:textId="77777777" w:rsidR="00F20CEF" w:rsidRPr="00CB320F" w:rsidRDefault="00F20CEF" w:rsidP="0057018F">
            <w:pPr>
              <w:rPr>
                <w:b/>
              </w:rPr>
            </w:pPr>
            <w:r w:rsidRPr="00CB320F">
              <w:rPr>
                <w:b/>
              </w:rPr>
              <w:t>Post Condition</w:t>
            </w:r>
          </w:p>
        </w:tc>
      </w:tr>
      <w:tr w:rsidR="00F20CEF" w:rsidRPr="00CB320F" w14:paraId="67263F26" w14:textId="77777777" w:rsidTr="0057018F">
        <w:trPr>
          <w:trHeight w:val="917"/>
        </w:trPr>
        <w:tc>
          <w:tcPr>
            <w:tcW w:w="3168" w:type="dxa"/>
          </w:tcPr>
          <w:p w14:paraId="533A9471" w14:textId="065769D6" w:rsidR="00F20CEF" w:rsidRPr="009172D5" w:rsidRDefault="00F20CEF" w:rsidP="0057018F">
            <w:pPr>
              <w:rPr>
                <w:bCs/>
                <w:iCs/>
              </w:rPr>
            </w:pPr>
            <w:r w:rsidRPr="00913ACC">
              <w:t>Successful</w:t>
            </w:r>
            <w:r>
              <w:t>ly</w:t>
            </w:r>
            <w:r>
              <w:rPr>
                <w:bCs/>
                <w:iCs/>
              </w:rPr>
              <w:t xml:space="preserve"> Executive</w:t>
            </w:r>
            <w:r>
              <w:t xml:space="preserve"> views fli</w:t>
            </w:r>
            <w:r w:rsidR="00190B9A">
              <w:t>ghts occupancy details by place</w:t>
            </w:r>
            <w:r>
              <w:t xml:space="preserve"> in Airline Reservation </w:t>
            </w:r>
            <w:r w:rsidRPr="009172D5">
              <w:t>System</w:t>
            </w:r>
          </w:p>
        </w:tc>
        <w:tc>
          <w:tcPr>
            <w:tcW w:w="5688" w:type="dxa"/>
          </w:tcPr>
          <w:p w14:paraId="095D9B94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6B08F529" w14:textId="77777777" w:rsidTr="0057018F">
        <w:tc>
          <w:tcPr>
            <w:tcW w:w="3168" w:type="dxa"/>
          </w:tcPr>
          <w:p w14:paraId="41519276" w14:textId="78DFE1F8" w:rsidR="00F20CEF" w:rsidRPr="009172D5" w:rsidRDefault="00F20CEF" w:rsidP="00190B9A">
            <w:pPr>
              <w:rPr>
                <w:bCs/>
              </w:rPr>
            </w:pPr>
            <w:r w:rsidRPr="009172D5">
              <w:t xml:space="preserve">Wrong  Attempts </w:t>
            </w:r>
            <w:r>
              <w:t xml:space="preserve">By leaving </w:t>
            </w:r>
            <w:r w:rsidR="00190B9A">
              <w:t>source</w:t>
            </w:r>
            <w:r>
              <w:t xml:space="preserve"> field empty</w:t>
            </w:r>
          </w:p>
        </w:tc>
        <w:tc>
          <w:tcPr>
            <w:tcW w:w="5688" w:type="dxa"/>
          </w:tcPr>
          <w:p w14:paraId="716C83CB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5960C6CC" w14:textId="77777777" w:rsidTr="0057018F">
        <w:trPr>
          <w:trHeight w:val="953"/>
        </w:trPr>
        <w:tc>
          <w:tcPr>
            <w:tcW w:w="3168" w:type="dxa"/>
          </w:tcPr>
          <w:p w14:paraId="51B20DD2" w14:textId="7FF06F14" w:rsidR="00F20CEF" w:rsidRPr="009172D5" w:rsidRDefault="00F20CEF" w:rsidP="00190B9A">
            <w:pPr>
              <w:rPr>
                <w:bCs/>
              </w:rPr>
            </w:pPr>
            <w:r w:rsidRPr="009172D5">
              <w:t xml:space="preserve">Wrong  Attempts </w:t>
            </w:r>
            <w:r>
              <w:t xml:space="preserve">By leaving </w:t>
            </w:r>
            <w:r w:rsidR="00190B9A">
              <w:t>destination</w:t>
            </w:r>
            <w:r>
              <w:t xml:space="preserve"> field empty</w:t>
            </w:r>
          </w:p>
        </w:tc>
        <w:tc>
          <w:tcPr>
            <w:tcW w:w="5688" w:type="dxa"/>
          </w:tcPr>
          <w:p w14:paraId="36C908BB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7675BFD4" w14:textId="77777777" w:rsidTr="0057018F">
        <w:tc>
          <w:tcPr>
            <w:tcW w:w="3168" w:type="dxa"/>
          </w:tcPr>
          <w:p w14:paraId="70B76A48" w14:textId="42E25B90" w:rsidR="00F20CEF" w:rsidRPr="009172D5" w:rsidRDefault="00F20CEF" w:rsidP="00190B9A">
            <w:pPr>
              <w:rPr>
                <w:bCs/>
              </w:rPr>
            </w:pPr>
            <w:r w:rsidRPr="009172D5">
              <w:t xml:space="preserve">Wrong  Attempts </w:t>
            </w:r>
            <w:r>
              <w:t xml:space="preserve">By entering </w:t>
            </w:r>
            <w:r w:rsidR="00190B9A">
              <w:t>same source and destination</w:t>
            </w:r>
          </w:p>
        </w:tc>
        <w:tc>
          <w:tcPr>
            <w:tcW w:w="5688" w:type="dxa"/>
          </w:tcPr>
          <w:p w14:paraId="477534C2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190B9A" w:rsidRPr="00CB320F" w14:paraId="7C785C78" w14:textId="77777777" w:rsidTr="0057018F">
        <w:tc>
          <w:tcPr>
            <w:tcW w:w="3168" w:type="dxa"/>
          </w:tcPr>
          <w:p w14:paraId="12262028" w14:textId="6B2103FA" w:rsidR="00190B9A" w:rsidRPr="009172D5" w:rsidRDefault="00190B9A" w:rsidP="00190B9A">
            <w:r w:rsidRPr="009172D5">
              <w:t xml:space="preserve">Wrong  Attempts </w:t>
            </w:r>
            <w:r>
              <w:t xml:space="preserve">By </w:t>
            </w:r>
            <w:r>
              <w:t>leaving</w:t>
            </w:r>
            <w:r>
              <w:t xml:space="preserve"> source and destination</w:t>
            </w:r>
            <w:r>
              <w:t xml:space="preserve"> field </w:t>
            </w:r>
          </w:p>
        </w:tc>
        <w:tc>
          <w:tcPr>
            <w:tcW w:w="5688" w:type="dxa"/>
          </w:tcPr>
          <w:p w14:paraId="5BAC4FA5" w14:textId="217E3857" w:rsidR="00190B9A" w:rsidRDefault="00190B9A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</w:p>
        </w:tc>
      </w:tr>
      <w:tr w:rsidR="00F20CEF" w:rsidRPr="00CB320F" w14:paraId="5A6D6850" w14:textId="77777777" w:rsidTr="0057018F">
        <w:tc>
          <w:tcPr>
            <w:tcW w:w="3168" w:type="dxa"/>
          </w:tcPr>
          <w:p w14:paraId="1E4D218D" w14:textId="77777777" w:rsidR="00F20CEF" w:rsidRPr="009172D5" w:rsidRDefault="00F20CEF" w:rsidP="0057018F">
            <w:r w:rsidRPr="009172D5">
              <w:rPr>
                <w:bCs/>
              </w:rPr>
              <w:lastRenderedPageBreak/>
              <w:t>Web Server Down</w:t>
            </w:r>
          </w:p>
        </w:tc>
        <w:tc>
          <w:tcPr>
            <w:tcW w:w="5688" w:type="dxa"/>
          </w:tcPr>
          <w:p w14:paraId="100CE9AE" w14:textId="77777777" w:rsidR="00F20CEF" w:rsidRPr="00CB320F" w:rsidRDefault="00F20CEF" w:rsidP="0057018F">
            <w:pPr>
              <w:rPr>
                <w:bCs/>
              </w:rPr>
            </w:pPr>
            <w:r>
              <w:t xml:space="preserve">The system should display an error message to the </w:t>
            </w:r>
            <w:r>
              <w:rPr>
                <w:bCs/>
              </w:rPr>
              <w:t>Executive</w:t>
            </w:r>
            <w:r w:rsidRPr="000B4B8A">
              <w:rPr>
                <w:bCs/>
                <w:i/>
              </w:rPr>
              <w:t xml:space="preserve"> </w:t>
            </w:r>
            <w:r>
              <w:t>regarding web server unavailability problem</w:t>
            </w:r>
          </w:p>
        </w:tc>
      </w:tr>
      <w:tr w:rsidR="00F20CEF" w:rsidRPr="00CB320F" w14:paraId="0417BCEB" w14:textId="77777777" w:rsidTr="0057018F">
        <w:tc>
          <w:tcPr>
            <w:tcW w:w="3168" w:type="dxa"/>
          </w:tcPr>
          <w:p w14:paraId="3247B66E" w14:textId="77777777" w:rsidR="00F20CEF" w:rsidRPr="009172D5" w:rsidRDefault="00F20CEF" w:rsidP="0057018F">
            <w:r w:rsidRPr="009172D5">
              <w:rPr>
                <w:bCs/>
              </w:rPr>
              <w:t>Database Connectivity Error</w:t>
            </w:r>
          </w:p>
        </w:tc>
        <w:tc>
          <w:tcPr>
            <w:tcW w:w="5688" w:type="dxa"/>
          </w:tcPr>
          <w:p w14:paraId="042E6CFC" w14:textId="77777777" w:rsidR="00F20CEF" w:rsidRPr="00CB320F" w:rsidRDefault="00F20CEF" w:rsidP="0057018F">
            <w:pPr>
              <w:rPr>
                <w:bCs/>
              </w:rPr>
            </w:pPr>
            <w:r>
              <w:t xml:space="preserve">The system should display an error message to the </w:t>
            </w:r>
            <w:r>
              <w:rPr>
                <w:bCs/>
              </w:rPr>
              <w:t>Executive</w:t>
            </w:r>
            <w:r w:rsidRPr="00A47453">
              <w:rPr>
                <w:bCs/>
              </w:rPr>
              <w:t xml:space="preserve"> </w:t>
            </w:r>
            <w:r>
              <w:t>regarding the database connectivity problem</w:t>
            </w:r>
          </w:p>
        </w:tc>
      </w:tr>
      <w:tr w:rsidR="00F20CEF" w:rsidRPr="00CB320F" w14:paraId="77CBC57B" w14:textId="77777777" w:rsidTr="0057018F">
        <w:tc>
          <w:tcPr>
            <w:tcW w:w="3168" w:type="dxa"/>
          </w:tcPr>
          <w:p w14:paraId="1DB72DC8" w14:textId="77777777" w:rsidR="00F20CEF" w:rsidRPr="009172D5" w:rsidRDefault="00F20CEF" w:rsidP="0057018F">
            <w:r w:rsidRPr="009172D5">
              <w:rPr>
                <w:bCs/>
              </w:rPr>
              <w:t>Network Connectivity Error</w:t>
            </w:r>
          </w:p>
        </w:tc>
        <w:tc>
          <w:tcPr>
            <w:tcW w:w="5688" w:type="dxa"/>
          </w:tcPr>
          <w:p w14:paraId="17642428" w14:textId="77777777" w:rsidR="00F20CEF" w:rsidRPr="00CB320F" w:rsidRDefault="00F20CEF" w:rsidP="0057018F">
            <w:pPr>
              <w:rPr>
                <w:bCs/>
              </w:rPr>
            </w:pPr>
            <w:r>
              <w:t xml:space="preserve">The system should display an error message to the </w:t>
            </w:r>
            <w:r>
              <w:rPr>
                <w:bCs/>
              </w:rPr>
              <w:t>Executive</w:t>
            </w:r>
            <w:r w:rsidRPr="00A47453">
              <w:rPr>
                <w:bCs/>
              </w:rPr>
              <w:t xml:space="preserve"> </w:t>
            </w:r>
            <w:r>
              <w:t>regarding the network connectivity problem</w:t>
            </w:r>
          </w:p>
        </w:tc>
      </w:tr>
    </w:tbl>
    <w:p w14:paraId="5F63ED4D" w14:textId="77777777" w:rsidR="00F20CEF" w:rsidRDefault="00F20CEF" w:rsidP="00F20CEF"/>
    <w:p w14:paraId="1793994A" w14:textId="77777777" w:rsidR="00F20CEF" w:rsidRDefault="00F20CEF" w:rsidP="00F20CEF"/>
    <w:bookmarkEnd w:id="51"/>
    <w:bookmarkEnd w:id="52"/>
    <w:bookmarkEnd w:id="53"/>
    <w:bookmarkEnd w:id="54"/>
    <w:p w14:paraId="146C5818" w14:textId="77777777" w:rsidR="00F20CEF" w:rsidRPr="009F5790" w:rsidRDefault="00F20CEF" w:rsidP="00F20CEF">
      <w:pPr>
        <w:pStyle w:val="CommentText"/>
        <w:ind w:left="0"/>
      </w:pPr>
    </w:p>
    <w:p w14:paraId="1B7C4AA4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55" w:name="_Toc144299931"/>
      <w:bookmarkStart w:id="56" w:name="_Toc145125017"/>
      <w:bookmarkStart w:id="57" w:name="_Toc165439516"/>
      <w:bookmarkStart w:id="58" w:name="_Toc186019625"/>
      <w:bookmarkStart w:id="59" w:name="_Toc472937935"/>
      <w:r w:rsidRPr="009F5790">
        <w:t>Diagrams</w:t>
      </w:r>
      <w:bookmarkEnd w:id="55"/>
      <w:bookmarkEnd w:id="56"/>
      <w:bookmarkEnd w:id="57"/>
      <w:bookmarkEnd w:id="58"/>
      <w:bookmarkEnd w:id="59"/>
    </w:p>
    <w:p w14:paraId="0A4838B8" w14:textId="77777777" w:rsidR="00F20CEF" w:rsidRPr="009F5790" w:rsidRDefault="00F20CEF" w:rsidP="00F20CEF">
      <w:pPr>
        <w:pStyle w:val="StyleHeading2Sub-headingH2ChapterNumberAppendixLetterchnh"/>
      </w:pPr>
      <w:bookmarkStart w:id="60" w:name="_Toc144299932"/>
      <w:bookmarkStart w:id="61" w:name="_Toc145125018"/>
      <w:bookmarkStart w:id="62" w:name="_Toc165439517"/>
      <w:bookmarkStart w:id="63" w:name="_Toc186019626"/>
      <w:bookmarkStart w:id="64" w:name="_Toc472937936"/>
      <w:r w:rsidRPr="009F5790">
        <w:t>Use Case Diagram</w:t>
      </w:r>
      <w:bookmarkEnd w:id="60"/>
      <w:bookmarkEnd w:id="61"/>
      <w:bookmarkEnd w:id="62"/>
      <w:bookmarkEnd w:id="63"/>
      <w:r>
        <w:t xml:space="preserve"> for</w:t>
      </w:r>
      <w:bookmarkEnd w:id="64"/>
      <w:r>
        <w:t xml:space="preserve"> ADMIN FUNCTIONALITIES</w:t>
      </w:r>
    </w:p>
    <w:p w14:paraId="0FB494BB" w14:textId="24CE6B97" w:rsidR="00F20CEF" w:rsidRPr="009F5790" w:rsidRDefault="00190B9A" w:rsidP="00F20CEF">
      <w:pPr>
        <w:pStyle w:val="infoblue"/>
      </w:pPr>
      <w:r>
        <w:rPr>
          <w:noProof/>
          <w:lang w:val="en-US"/>
        </w:rPr>
        <w:drawing>
          <wp:inline distT="0" distB="0" distL="0" distR="0" wp14:anchorId="2C1A126E" wp14:editId="78E2F5DB">
            <wp:extent cx="6477000" cy="439189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64" cy="43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9204" w14:textId="35FED59C" w:rsidR="00F20CEF" w:rsidRPr="009F5790" w:rsidRDefault="00F20CEF" w:rsidP="00F20CEF">
      <w:pPr>
        <w:pStyle w:val="infoblue"/>
      </w:pPr>
    </w:p>
    <w:p w14:paraId="19807341" w14:textId="77777777" w:rsidR="00F20CEF" w:rsidRPr="009F5790" w:rsidRDefault="00F20CEF" w:rsidP="00F20CEF"/>
    <w:p w14:paraId="6FD2493F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65" w:name="_Toc144299934"/>
      <w:bookmarkStart w:id="66" w:name="_Toc145125020"/>
      <w:bookmarkStart w:id="67" w:name="_Toc165439519"/>
      <w:bookmarkStart w:id="68" w:name="_Toc186019628"/>
      <w:bookmarkStart w:id="69" w:name="_Toc472937937"/>
      <w:r w:rsidRPr="009F5790">
        <w:t>Scenarios</w:t>
      </w:r>
      <w:bookmarkEnd w:id="65"/>
      <w:bookmarkEnd w:id="66"/>
      <w:bookmarkEnd w:id="67"/>
      <w:bookmarkEnd w:id="68"/>
      <w:bookmarkEnd w:id="69"/>
    </w:p>
    <w:p w14:paraId="7150DE69" w14:textId="77777777" w:rsidR="00F20CEF" w:rsidRPr="009F5790" w:rsidRDefault="00F20CEF" w:rsidP="00F20CEF">
      <w:pPr>
        <w:pStyle w:val="StyleHeading2Sub-headingH2ChapterNumberAppendixLetterchnh"/>
      </w:pPr>
      <w:bookmarkStart w:id="70" w:name="_Toc144299935"/>
      <w:bookmarkStart w:id="71" w:name="_Toc145125021"/>
      <w:bookmarkStart w:id="72" w:name="_Toc165439520"/>
      <w:bookmarkStart w:id="73" w:name="_Toc186019629"/>
      <w:bookmarkStart w:id="74" w:name="_Toc472937938"/>
      <w:r w:rsidRPr="009F5790">
        <w:t>Success Scenarios</w:t>
      </w:r>
      <w:bookmarkEnd w:id="70"/>
      <w:bookmarkEnd w:id="71"/>
      <w:bookmarkEnd w:id="72"/>
      <w:bookmarkEnd w:id="73"/>
      <w:bookmarkEnd w:id="74"/>
    </w:p>
    <w:p w14:paraId="46714AF8" w14:textId="77777777" w:rsidR="00F20CEF" w:rsidRPr="009F5790" w:rsidRDefault="00F20CEF" w:rsidP="00F20CEF"/>
    <w:p w14:paraId="0355EA6F" w14:textId="497596B2" w:rsidR="00F20CEF" w:rsidRPr="0003603F" w:rsidRDefault="00F20CEF" w:rsidP="00F20CEF">
      <w:pPr>
        <w:numPr>
          <w:ilvl w:val="0"/>
          <w:numId w:val="29"/>
        </w:numPr>
        <w:rPr>
          <w:bCs/>
        </w:rPr>
      </w:pPr>
      <w:bookmarkStart w:id="75" w:name="_Toc144299936"/>
      <w:bookmarkStart w:id="76" w:name="_Toc145125022"/>
      <w:bookmarkStart w:id="77" w:name="_Toc165439521"/>
      <w:bookmarkStart w:id="78" w:name="_Toc186019630"/>
      <w:bookmarkStart w:id="79" w:name="_Toc472937939"/>
      <w:r w:rsidRPr="0003603F">
        <w:rPr>
          <w:bCs/>
          <w:iCs/>
        </w:rPr>
        <w:t xml:space="preserve">Successful executive </w:t>
      </w:r>
      <w:r>
        <w:t>views fli</w:t>
      </w:r>
      <w:r w:rsidR="00190B9A">
        <w:t>ghts occupancy details by place</w:t>
      </w:r>
      <w:r>
        <w:t xml:space="preserve"> in Airline Reservation </w:t>
      </w:r>
      <w:r w:rsidRPr="009172D5">
        <w:t>System</w:t>
      </w:r>
    </w:p>
    <w:p w14:paraId="120F4BBD" w14:textId="3D371D1F" w:rsidR="00F20CEF" w:rsidRPr="00190B9A" w:rsidRDefault="00F20CEF" w:rsidP="00F20CEF">
      <w:pPr>
        <w:numPr>
          <w:ilvl w:val="0"/>
          <w:numId w:val="29"/>
        </w:numPr>
        <w:rPr>
          <w:bCs/>
        </w:rPr>
      </w:pPr>
      <w:r w:rsidRPr="009172D5">
        <w:t xml:space="preserve">Wrong  Attempts </w:t>
      </w:r>
      <w:r>
        <w:t xml:space="preserve">by leaving the </w:t>
      </w:r>
      <w:r w:rsidR="00190B9A">
        <w:t>source</w:t>
      </w:r>
      <w:r>
        <w:t xml:space="preserve"> field empty</w:t>
      </w:r>
    </w:p>
    <w:p w14:paraId="16DBE3DD" w14:textId="1BA2E929" w:rsidR="00190B9A" w:rsidRPr="00190B9A" w:rsidRDefault="00190B9A" w:rsidP="00190B9A">
      <w:pPr>
        <w:numPr>
          <w:ilvl w:val="0"/>
          <w:numId w:val="29"/>
        </w:numPr>
        <w:rPr>
          <w:bCs/>
        </w:rPr>
      </w:pPr>
      <w:r w:rsidRPr="009172D5">
        <w:t xml:space="preserve">Wrong  Attempts </w:t>
      </w:r>
      <w:r>
        <w:t>by leaving the destination field em</w:t>
      </w:r>
      <w:r>
        <w:t>pty</w:t>
      </w:r>
    </w:p>
    <w:p w14:paraId="19803F52" w14:textId="4395CCE6" w:rsidR="00190B9A" w:rsidRPr="0003603F" w:rsidRDefault="00190B9A" w:rsidP="00F20CEF">
      <w:pPr>
        <w:numPr>
          <w:ilvl w:val="0"/>
          <w:numId w:val="29"/>
        </w:numPr>
        <w:rPr>
          <w:bCs/>
        </w:rPr>
      </w:pPr>
      <w:r w:rsidRPr="009172D5">
        <w:t xml:space="preserve">Wrong  Attempts </w:t>
      </w:r>
      <w:r>
        <w:t>b</w:t>
      </w:r>
      <w:r>
        <w:t>y entering same source and destination</w:t>
      </w:r>
    </w:p>
    <w:p w14:paraId="005D3D70" w14:textId="35CA928D" w:rsidR="00F20CEF" w:rsidRPr="00A431B0" w:rsidRDefault="00F20CEF" w:rsidP="00F20CEF">
      <w:pPr>
        <w:numPr>
          <w:ilvl w:val="0"/>
          <w:numId w:val="29"/>
        </w:numPr>
        <w:rPr>
          <w:bCs/>
        </w:rPr>
      </w:pPr>
      <w:r w:rsidRPr="009172D5">
        <w:t xml:space="preserve">Wrong  Attempts </w:t>
      </w:r>
      <w:r w:rsidR="00190B9A">
        <w:t>by leaving source and destination</w:t>
      </w:r>
      <w:r w:rsidR="00190B9A">
        <w:t xml:space="preserve"> field empty</w:t>
      </w:r>
      <w:bookmarkStart w:id="80" w:name="_GoBack"/>
      <w:bookmarkEnd w:id="80"/>
    </w:p>
    <w:p w14:paraId="140AA9F6" w14:textId="4CE355FA" w:rsidR="00F20CEF" w:rsidRPr="009F5790" w:rsidRDefault="00F20CEF" w:rsidP="00F20CEF">
      <w:pPr>
        <w:pStyle w:val="StyleHeading2Sub-headingH2ChapterNumberAppendixLetterchnh"/>
      </w:pPr>
      <w:r w:rsidRPr="009F5790">
        <w:t>Failure Scenarios</w:t>
      </w:r>
      <w:bookmarkEnd w:id="75"/>
      <w:bookmarkEnd w:id="76"/>
      <w:bookmarkEnd w:id="77"/>
      <w:bookmarkEnd w:id="78"/>
      <w:bookmarkEnd w:id="79"/>
    </w:p>
    <w:p w14:paraId="782705A7" w14:textId="77777777" w:rsidR="00F20CEF" w:rsidRPr="00F258A6" w:rsidRDefault="00F20CEF" w:rsidP="00F20CEF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0C10C439" w14:textId="77777777" w:rsidR="00F20CEF" w:rsidRPr="00F258A6" w:rsidRDefault="00F20CEF" w:rsidP="00F20CEF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7A44819D" w14:textId="77777777" w:rsidR="00F20CEF" w:rsidRPr="00F258A6" w:rsidRDefault="00F20CEF" w:rsidP="00F20CEF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312D6C1B" w14:textId="77777777" w:rsidR="00F20CEF" w:rsidRPr="009F5790" w:rsidRDefault="00F20CEF" w:rsidP="00F20CEF">
      <w:r>
        <w:tab/>
      </w:r>
    </w:p>
    <w:p w14:paraId="36991C41" w14:textId="77777777" w:rsidR="00F20CEF" w:rsidRPr="009F5790" w:rsidRDefault="00F20CEF" w:rsidP="00F20CEF"/>
    <w:p w14:paraId="2ADDB84A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81" w:name="_Toc144299938"/>
      <w:bookmarkStart w:id="82" w:name="_Toc145125024"/>
      <w:bookmarkStart w:id="83" w:name="_Toc165439523"/>
      <w:bookmarkStart w:id="84" w:name="_Toc186019632"/>
      <w:bookmarkStart w:id="85" w:name="_Toc472937941"/>
      <w:r w:rsidRPr="009F5790">
        <w:t>UI Specifications</w:t>
      </w:r>
      <w:bookmarkEnd w:id="81"/>
      <w:bookmarkEnd w:id="82"/>
      <w:bookmarkEnd w:id="83"/>
      <w:bookmarkEnd w:id="84"/>
      <w:bookmarkEnd w:id="85"/>
    </w:p>
    <w:p w14:paraId="16F3BE16" w14:textId="77777777" w:rsidR="00F20CEF" w:rsidRPr="009F5790" w:rsidRDefault="00F20CEF" w:rsidP="00F20CEF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1FD0053F" w14:textId="77777777" w:rsidR="00F20CEF" w:rsidRPr="009F5790" w:rsidRDefault="00F20CEF" w:rsidP="00F20CEF"/>
    <w:p w14:paraId="0A65FEA8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86" w:name="_Toc144299940"/>
      <w:bookmarkStart w:id="87" w:name="_Toc145125026"/>
      <w:bookmarkStart w:id="88" w:name="_Toc165439525"/>
      <w:bookmarkStart w:id="89" w:name="_Toc186019634"/>
      <w:bookmarkStart w:id="90" w:name="_Toc472937943"/>
      <w:r w:rsidRPr="009F5790">
        <w:t>Integratio</w:t>
      </w:r>
      <w:bookmarkEnd w:id="86"/>
      <w:bookmarkEnd w:id="87"/>
      <w:r w:rsidRPr="009F5790">
        <w:t>n with an already existing System of the &lt;&lt;Customer&gt;&gt;</w:t>
      </w:r>
      <w:bookmarkEnd w:id="88"/>
      <w:bookmarkEnd w:id="89"/>
      <w:bookmarkEnd w:id="90"/>
    </w:p>
    <w:p w14:paraId="05E7326D" w14:textId="77777777" w:rsidR="00F20CEF" w:rsidRPr="009F5790" w:rsidRDefault="00F20CEF" w:rsidP="00F20CEF"/>
    <w:p w14:paraId="11862657" w14:textId="77777777" w:rsidR="00F20CEF" w:rsidRPr="00D26199" w:rsidRDefault="00F20CEF" w:rsidP="00F20CEF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6279878F" w14:textId="77777777" w:rsidR="00F20CEF" w:rsidRPr="009F5790" w:rsidRDefault="00F20CEF" w:rsidP="00F20CEF"/>
    <w:p w14:paraId="6B525C60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91" w:name="_Toc144299941"/>
      <w:bookmarkStart w:id="92" w:name="_Toc145125027"/>
      <w:bookmarkStart w:id="93" w:name="_Toc165439526"/>
      <w:bookmarkStart w:id="94" w:name="_Toc186019635"/>
      <w:bookmarkStart w:id="95" w:name="_Toc472937944"/>
      <w:r w:rsidRPr="009F5790">
        <w:t>Assumptions</w:t>
      </w:r>
      <w:bookmarkEnd w:id="91"/>
      <w:bookmarkEnd w:id="92"/>
      <w:bookmarkEnd w:id="93"/>
      <w:bookmarkEnd w:id="94"/>
      <w:bookmarkEnd w:id="95"/>
    </w:p>
    <w:p w14:paraId="51AED080" w14:textId="77777777" w:rsidR="00F20CEF" w:rsidRPr="009F5790" w:rsidRDefault="00F20CEF" w:rsidP="00F20CEF">
      <w:r w:rsidRPr="009F5790">
        <w:t>&lt;&lt; List down all the assumptions considered by this use case&gt;&gt;</w:t>
      </w:r>
    </w:p>
    <w:p w14:paraId="3A81A1A1" w14:textId="77777777" w:rsidR="00F20CEF" w:rsidRPr="003B7D2B" w:rsidRDefault="00F20CEF" w:rsidP="00F20CEF">
      <w:pPr>
        <w:pStyle w:val="NormalNotesBulleted"/>
        <w:numPr>
          <w:ilvl w:val="0"/>
          <w:numId w:val="30"/>
        </w:numPr>
        <w:rPr>
          <w:rFonts w:ascii="Arial" w:hAnsi="Arial" w:cs="Arial"/>
          <w:bCs w:val="0"/>
          <w:iCs/>
          <w:szCs w:val="20"/>
        </w:rPr>
      </w:pPr>
      <w:r w:rsidRPr="003B7D2B">
        <w:rPr>
          <w:rFonts w:ascii="Arial" w:hAnsi="Arial" w:cs="Arial"/>
          <w:bCs w:val="0"/>
          <w:iCs/>
          <w:szCs w:val="20"/>
        </w:rPr>
        <w:t>The</w:t>
      </w:r>
      <w:r>
        <w:rPr>
          <w:rFonts w:ascii="Arial" w:hAnsi="Arial" w:cs="Arial"/>
          <w:bCs w:val="0"/>
          <w:iCs/>
          <w:szCs w:val="20"/>
        </w:rPr>
        <w:t xml:space="preserve"> Airline reservation System Portal </w:t>
      </w:r>
      <w:r w:rsidRPr="003B7D2B">
        <w:rPr>
          <w:rFonts w:ascii="Arial" w:hAnsi="Arial" w:cs="Arial"/>
          <w:bCs w:val="0"/>
          <w:iCs/>
          <w:szCs w:val="20"/>
        </w:rPr>
        <w:t>is up and running</w:t>
      </w:r>
    </w:p>
    <w:p w14:paraId="1A22833E" w14:textId="77777777" w:rsidR="00F20CEF" w:rsidRPr="00CB320F" w:rsidRDefault="00F20CEF" w:rsidP="00F20CEF">
      <w:pPr>
        <w:jc w:val="both"/>
        <w:rPr>
          <w:iCs/>
        </w:rPr>
      </w:pPr>
    </w:p>
    <w:p w14:paraId="133AC3F5" w14:textId="5BE9E29E" w:rsidR="009F5790" w:rsidRPr="009F5790" w:rsidRDefault="009F5790" w:rsidP="00F20CEF">
      <w:pPr>
        <w:pStyle w:val="StyleHeading1H1Mainheading1Heading1Heading10Head1h1Sec"/>
      </w:pPr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BAC59" w14:textId="77777777" w:rsidR="005C18A7" w:rsidRDefault="005C18A7" w:rsidP="005920F8">
      <w:r>
        <w:separator/>
      </w:r>
    </w:p>
    <w:p w14:paraId="3B5FA607" w14:textId="77777777" w:rsidR="005C18A7" w:rsidRDefault="005C18A7" w:rsidP="005920F8"/>
    <w:p w14:paraId="5F713042" w14:textId="77777777" w:rsidR="005C18A7" w:rsidRDefault="005C18A7" w:rsidP="005920F8"/>
    <w:p w14:paraId="14554C64" w14:textId="77777777" w:rsidR="005C18A7" w:rsidRDefault="005C18A7" w:rsidP="005920F8"/>
    <w:p w14:paraId="276047D6" w14:textId="77777777" w:rsidR="005C18A7" w:rsidRDefault="005C18A7" w:rsidP="005920F8"/>
    <w:p w14:paraId="33B0965D" w14:textId="77777777" w:rsidR="005C18A7" w:rsidRDefault="005C18A7" w:rsidP="005920F8"/>
  </w:endnote>
  <w:endnote w:type="continuationSeparator" w:id="0">
    <w:p w14:paraId="4A450BE0" w14:textId="77777777" w:rsidR="005C18A7" w:rsidRDefault="005C18A7" w:rsidP="005920F8">
      <w:r>
        <w:continuationSeparator/>
      </w:r>
    </w:p>
    <w:p w14:paraId="55E57D52" w14:textId="77777777" w:rsidR="005C18A7" w:rsidRDefault="005C18A7" w:rsidP="005920F8"/>
    <w:p w14:paraId="600590AC" w14:textId="77777777" w:rsidR="005C18A7" w:rsidRDefault="005C18A7" w:rsidP="005920F8"/>
    <w:p w14:paraId="508C072D" w14:textId="77777777" w:rsidR="005C18A7" w:rsidRDefault="005C18A7" w:rsidP="005920F8"/>
    <w:p w14:paraId="26FC2A62" w14:textId="77777777" w:rsidR="005C18A7" w:rsidRDefault="005C18A7" w:rsidP="005920F8"/>
    <w:p w14:paraId="32F2ADB2" w14:textId="77777777" w:rsidR="005C18A7" w:rsidRDefault="005C18A7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062CBA" w:rsidRDefault="00062CBA" w:rsidP="005920F8">
    <w:pPr>
      <w:pStyle w:val="Footer"/>
    </w:pPr>
  </w:p>
  <w:p w14:paraId="5E49A9DD" w14:textId="77777777" w:rsidR="00062CBA" w:rsidRDefault="00062CBA" w:rsidP="005920F8"/>
  <w:p w14:paraId="4F1246D0" w14:textId="77777777" w:rsidR="00062CBA" w:rsidRDefault="00062CBA" w:rsidP="005920F8"/>
  <w:p w14:paraId="2F6CC1CB" w14:textId="77777777" w:rsidR="00062CBA" w:rsidRDefault="00062CBA" w:rsidP="005920F8"/>
  <w:p w14:paraId="6EA8DA5B" w14:textId="77777777" w:rsidR="00062CBA" w:rsidRDefault="00062CBA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062CBA" w:rsidRDefault="00062CBA" w:rsidP="005920F8">
    <w:r w:rsidRPr="00DD3832">
      <w:t>©201</w:t>
    </w:r>
    <w:r>
      <w:t>5</w:t>
    </w:r>
    <w:r w:rsidRPr="00DD3832">
      <w:t xml:space="preserve"> </w:t>
    </w:r>
    <w:proofErr w:type="spellStart"/>
    <w:r w:rsidRPr="00DD3832">
      <w:t>Capgemini</w:t>
    </w:r>
    <w:proofErr w:type="spellEnd"/>
    <w:r w:rsidRPr="00DD3832">
      <w:t>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062CBA" w:rsidRPr="00D318E1" w:rsidRDefault="00062CBA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190B9A">
          <w:rPr>
            <w:b/>
            <w:noProof/>
            <w:lang w:val="fr-FR"/>
          </w:rPr>
          <w:t>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190B9A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062CBA" w:rsidRDefault="00062CBA" w:rsidP="005920F8"/>
  <w:p w14:paraId="5E49A9E0" w14:textId="77777777" w:rsidR="00062CBA" w:rsidRDefault="00062CBA" w:rsidP="005920F8"/>
  <w:p w14:paraId="5E49A9E1" w14:textId="77777777" w:rsidR="00062CBA" w:rsidRDefault="00062CBA" w:rsidP="005920F8"/>
  <w:p w14:paraId="5E49A9E2" w14:textId="1842743F" w:rsidR="00062CBA" w:rsidRDefault="00062CBA" w:rsidP="005920F8"/>
  <w:p w14:paraId="48726609" w14:textId="23A45DB7" w:rsidR="00062CBA" w:rsidRPr="005E7574" w:rsidRDefault="00062CBA" w:rsidP="005920F8">
    <w:proofErr w:type="spellStart"/>
    <w:r>
      <w:t>Capgemini</w:t>
    </w:r>
    <w:proofErr w:type="spellEnd"/>
    <w:r>
      <w:t xml:space="preserve"> Internal</w:t>
    </w:r>
  </w:p>
  <w:p w14:paraId="48DD6EF0" w14:textId="77777777" w:rsidR="00062CBA" w:rsidRDefault="00062CBA" w:rsidP="005920F8"/>
  <w:p w14:paraId="2AA8F8D8" w14:textId="77777777" w:rsidR="00062CBA" w:rsidRDefault="00062CBA" w:rsidP="005920F8"/>
  <w:p w14:paraId="78D181C9" w14:textId="77777777" w:rsidR="00062CBA" w:rsidRDefault="00062CBA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61323" w14:textId="77777777" w:rsidR="005C18A7" w:rsidRDefault="005C18A7" w:rsidP="005920F8">
      <w:r>
        <w:separator/>
      </w:r>
    </w:p>
    <w:p w14:paraId="70491E59" w14:textId="77777777" w:rsidR="005C18A7" w:rsidRDefault="005C18A7" w:rsidP="005920F8"/>
    <w:p w14:paraId="401E2741" w14:textId="77777777" w:rsidR="005C18A7" w:rsidRDefault="005C18A7" w:rsidP="005920F8"/>
    <w:p w14:paraId="5FD4CA3E" w14:textId="77777777" w:rsidR="005C18A7" w:rsidRDefault="005C18A7" w:rsidP="005920F8"/>
    <w:p w14:paraId="015FA05E" w14:textId="77777777" w:rsidR="005C18A7" w:rsidRDefault="005C18A7" w:rsidP="005920F8"/>
    <w:p w14:paraId="4C97E295" w14:textId="77777777" w:rsidR="005C18A7" w:rsidRDefault="005C18A7" w:rsidP="005920F8"/>
  </w:footnote>
  <w:footnote w:type="continuationSeparator" w:id="0">
    <w:p w14:paraId="111B453E" w14:textId="77777777" w:rsidR="005C18A7" w:rsidRDefault="005C18A7" w:rsidP="005920F8">
      <w:r>
        <w:continuationSeparator/>
      </w:r>
    </w:p>
    <w:p w14:paraId="5E3C24E0" w14:textId="77777777" w:rsidR="005C18A7" w:rsidRDefault="005C18A7" w:rsidP="005920F8"/>
    <w:p w14:paraId="445F9EE9" w14:textId="77777777" w:rsidR="005C18A7" w:rsidRDefault="005C18A7" w:rsidP="005920F8"/>
    <w:p w14:paraId="23601BF3" w14:textId="77777777" w:rsidR="005C18A7" w:rsidRDefault="005C18A7" w:rsidP="005920F8"/>
    <w:p w14:paraId="391D01CF" w14:textId="77777777" w:rsidR="005C18A7" w:rsidRDefault="005C18A7" w:rsidP="005920F8"/>
    <w:p w14:paraId="28DB3572" w14:textId="77777777" w:rsidR="005C18A7" w:rsidRDefault="005C18A7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062CBA" w:rsidRDefault="005C18A7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62CBA" w:rsidRDefault="00062CBA" w:rsidP="005920F8"/>
  <w:p w14:paraId="195F69AB" w14:textId="77777777" w:rsidR="00062CBA" w:rsidRDefault="00062CBA" w:rsidP="005920F8"/>
  <w:p w14:paraId="3AAB0591" w14:textId="77777777" w:rsidR="00062CBA" w:rsidRDefault="00062CBA" w:rsidP="005920F8"/>
  <w:p w14:paraId="648B6FA2" w14:textId="77777777" w:rsidR="00062CBA" w:rsidRDefault="00062CBA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062CBA" w:rsidRPr="003308F8" w:rsidRDefault="005C18A7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62CBA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2CBA">
      <w:t>Use Case Specification</w:t>
    </w:r>
  </w:p>
  <w:p w14:paraId="5E49A9DA" w14:textId="77777777" w:rsidR="00062CBA" w:rsidRDefault="00062CBA" w:rsidP="005920F8"/>
  <w:p w14:paraId="5E49A9DB" w14:textId="77777777" w:rsidR="00062CBA" w:rsidRDefault="00062CBA" w:rsidP="005920F8"/>
  <w:p w14:paraId="699F2CC6" w14:textId="77777777" w:rsidR="00062CBA" w:rsidRDefault="00062CBA" w:rsidP="005920F8"/>
  <w:p w14:paraId="6B954302" w14:textId="77777777" w:rsidR="00062CBA" w:rsidRDefault="00062CBA" w:rsidP="005920F8"/>
  <w:p w14:paraId="3FAEEEF9" w14:textId="77777777" w:rsidR="00062CBA" w:rsidRDefault="00062CBA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062CBA" w:rsidRDefault="005C18A7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00E"/>
    <w:multiLevelType w:val="hybridMultilevel"/>
    <w:tmpl w:val="751A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3FAE"/>
    <w:multiLevelType w:val="multilevel"/>
    <w:tmpl w:val="3F204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BF71F6"/>
    <w:multiLevelType w:val="hybridMultilevel"/>
    <w:tmpl w:val="5A02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6F5B"/>
    <w:multiLevelType w:val="multilevel"/>
    <w:tmpl w:val="67D259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0E1C7584"/>
    <w:multiLevelType w:val="multilevel"/>
    <w:tmpl w:val="3F204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F046B"/>
    <w:multiLevelType w:val="hybridMultilevel"/>
    <w:tmpl w:val="88ACB384"/>
    <w:lvl w:ilvl="0" w:tplc="EF4A9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A4A25"/>
    <w:multiLevelType w:val="hybridMultilevel"/>
    <w:tmpl w:val="744E501A"/>
    <w:lvl w:ilvl="0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4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28"/>
  </w:num>
  <w:num w:numId="5">
    <w:abstractNumId w:val="15"/>
  </w:num>
  <w:num w:numId="6">
    <w:abstractNumId w:val="19"/>
  </w:num>
  <w:num w:numId="7">
    <w:abstractNumId w:val="18"/>
  </w:num>
  <w:num w:numId="8">
    <w:abstractNumId w:val="2"/>
  </w:num>
  <w:num w:numId="9">
    <w:abstractNumId w:val="3"/>
  </w:num>
  <w:num w:numId="10">
    <w:abstractNumId w:val="20"/>
  </w:num>
  <w:num w:numId="11">
    <w:abstractNumId w:val="14"/>
  </w:num>
  <w:num w:numId="12">
    <w:abstractNumId w:val="22"/>
  </w:num>
  <w:num w:numId="13">
    <w:abstractNumId w:val="11"/>
  </w:num>
  <w:num w:numId="14">
    <w:abstractNumId w:val="8"/>
  </w:num>
  <w:num w:numId="15">
    <w:abstractNumId w:val="10"/>
  </w:num>
  <w:num w:numId="16">
    <w:abstractNumId w:val="13"/>
  </w:num>
  <w:num w:numId="17">
    <w:abstractNumId w:val="9"/>
  </w:num>
  <w:num w:numId="18">
    <w:abstractNumId w:val="27"/>
  </w:num>
  <w:num w:numId="19">
    <w:abstractNumId w:val="4"/>
  </w:num>
  <w:num w:numId="20">
    <w:abstractNumId w:val="25"/>
  </w:num>
  <w:num w:numId="21">
    <w:abstractNumId w:val="24"/>
  </w:num>
  <w:num w:numId="22">
    <w:abstractNumId w:val="16"/>
  </w:num>
  <w:num w:numId="23">
    <w:abstractNumId w:val="21"/>
  </w:num>
  <w:num w:numId="24">
    <w:abstractNumId w:val="26"/>
  </w:num>
  <w:num w:numId="25">
    <w:abstractNumId w:val="26"/>
  </w:num>
  <w:num w:numId="26">
    <w:abstractNumId w:val="26"/>
  </w:num>
  <w:num w:numId="27">
    <w:abstractNumId w:val="12"/>
  </w:num>
  <w:num w:numId="28">
    <w:abstractNumId w:val="6"/>
  </w:num>
  <w:num w:numId="29">
    <w:abstractNumId w:val="0"/>
  </w:num>
  <w:num w:numId="30">
    <w:abstractNumId w:val="23"/>
  </w:num>
  <w:num w:numId="31">
    <w:abstractNumId w:val="5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6D"/>
    <w:rsid w:val="000063BE"/>
    <w:rsid w:val="00011451"/>
    <w:rsid w:val="000126FA"/>
    <w:rsid w:val="00013968"/>
    <w:rsid w:val="00014210"/>
    <w:rsid w:val="000221FE"/>
    <w:rsid w:val="00026079"/>
    <w:rsid w:val="00027DAF"/>
    <w:rsid w:val="0004335B"/>
    <w:rsid w:val="00046B85"/>
    <w:rsid w:val="000601C3"/>
    <w:rsid w:val="00062CBA"/>
    <w:rsid w:val="0008331A"/>
    <w:rsid w:val="00096043"/>
    <w:rsid w:val="000A2360"/>
    <w:rsid w:val="000A7AA0"/>
    <w:rsid w:val="000C5717"/>
    <w:rsid w:val="000D05A4"/>
    <w:rsid w:val="000E00E7"/>
    <w:rsid w:val="00107341"/>
    <w:rsid w:val="00107802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0B9A"/>
    <w:rsid w:val="0019751B"/>
    <w:rsid w:val="001A1E4F"/>
    <w:rsid w:val="001C4D77"/>
    <w:rsid w:val="001F25C3"/>
    <w:rsid w:val="001F57A9"/>
    <w:rsid w:val="00201D1D"/>
    <w:rsid w:val="0022764F"/>
    <w:rsid w:val="00233482"/>
    <w:rsid w:val="002572DB"/>
    <w:rsid w:val="0026052B"/>
    <w:rsid w:val="00261AEF"/>
    <w:rsid w:val="00277103"/>
    <w:rsid w:val="00287DA1"/>
    <w:rsid w:val="002D0988"/>
    <w:rsid w:val="002F046F"/>
    <w:rsid w:val="002F2F8C"/>
    <w:rsid w:val="002F74CE"/>
    <w:rsid w:val="00303E5A"/>
    <w:rsid w:val="00307C46"/>
    <w:rsid w:val="003308F8"/>
    <w:rsid w:val="00332A79"/>
    <w:rsid w:val="00334B92"/>
    <w:rsid w:val="003477A5"/>
    <w:rsid w:val="00355A84"/>
    <w:rsid w:val="00363E88"/>
    <w:rsid w:val="00395294"/>
    <w:rsid w:val="003952B2"/>
    <w:rsid w:val="003A3B84"/>
    <w:rsid w:val="003E795D"/>
    <w:rsid w:val="004027C9"/>
    <w:rsid w:val="004347D3"/>
    <w:rsid w:val="004447F9"/>
    <w:rsid w:val="00470377"/>
    <w:rsid w:val="00472619"/>
    <w:rsid w:val="00472B48"/>
    <w:rsid w:val="00472DB3"/>
    <w:rsid w:val="00485F40"/>
    <w:rsid w:val="0049739A"/>
    <w:rsid w:val="004A7197"/>
    <w:rsid w:val="004A7DCD"/>
    <w:rsid w:val="004B0FFF"/>
    <w:rsid w:val="004B66D9"/>
    <w:rsid w:val="004C3902"/>
    <w:rsid w:val="004D06AF"/>
    <w:rsid w:val="004D70BB"/>
    <w:rsid w:val="004E2484"/>
    <w:rsid w:val="004E7445"/>
    <w:rsid w:val="004F6444"/>
    <w:rsid w:val="0051286B"/>
    <w:rsid w:val="0051543C"/>
    <w:rsid w:val="00517857"/>
    <w:rsid w:val="00524418"/>
    <w:rsid w:val="00530E5A"/>
    <w:rsid w:val="0053544D"/>
    <w:rsid w:val="00552AEE"/>
    <w:rsid w:val="00556AEE"/>
    <w:rsid w:val="00580DE5"/>
    <w:rsid w:val="005920F8"/>
    <w:rsid w:val="00596F08"/>
    <w:rsid w:val="005B3604"/>
    <w:rsid w:val="005B6C91"/>
    <w:rsid w:val="005C18A7"/>
    <w:rsid w:val="005D4827"/>
    <w:rsid w:val="005E5169"/>
    <w:rsid w:val="005E7574"/>
    <w:rsid w:val="005F15EA"/>
    <w:rsid w:val="00605B2D"/>
    <w:rsid w:val="00610B79"/>
    <w:rsid w:val="0061360F"/>
    <w:rsid w:val="006259EF"/>
    <w:rsid w:val="006349A0"/>
    <w:rsid w:val="006403D2"/>
    <w:rsid w:val="00641FA0"/>
    <w:rsid w:val="00644E37"/>
    <w:rsid w:val="0064586A"/>
    <w:rsid w:val="00667576"/>
    <w:rsid w:val="00670429"/>
    <w:rsid w:val="006A615C"/>
    <w:rsid w:val="006B0A33"/>
    <w:rsid w:val="006C53AA"/>
    <w:rsid w:val="006D0299"/>
    <w:rsid w:val="006D5339"/>
    <w:rsid w:val="006E35D8"/>
    <w:rsid w:val="006F3974"/>
    <w:rsid w:val="00764474"/>
    <w:rsid w:val="00775844"/>
    <w:rsid w:val="0077760A"/>
    <w:rsid w:val="00787C7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50205"/>
    <w:rsid w:val="008533BD"/>
    <w:rsid w:val="008562C2"/>
    <w:rsid w:val="00871582"/>
    <w:rsid w:val="00871F82"/>
    <w:rsid w:val="00876B11"/>
    <w:rsid w:val="00882A5D"/>
    <w:rsid w:val="00893E99"/>
    <w:rsid w:val="00897131"/>
    <w:rsid w:val="008A6764"/>
    <w:rsid w:val="008A7999"/>
    <w:rsid w:val="008B6B15"/>
    <w:rsid w:val="008C4FBF"/>
    <w:rsid w:val="008C7318"/>
    <w:rsid w:val="008D0A08"/>
    <w:rsid w:val="008D1CF1"/>
    <w:rsid w:val="008D634D"/>
    <w:rsid w:val="008E15A0"/>
    <w:rsid w:val="008E2D9D"/>
    <w:rsid w:val="009020ED"/>
    <w:rsid w:val="0091275A"/>
    <w:rsid w:val="00925C0D"/>
    <w:rsid w:val="00935785"/>
    <w:rsid w:val="00937EEC"/>
    <w:rsid w:val="009410F1"/>
    <w:rsid w:val="00970FF6"/>
    <w:rsid w:val="00974D8C"/>
    <w:rsid w:val="009768DB"/>
    <w:rsid w:val="00982C75"/>
    <w:rsid w:val="0098706E"/>
    <w:rsid w:val="009A6B54"/>
    <w:rsid w:val="009A7052"/>
    <w:rsid w:val="009B3C39"/>
    <w:rsid w:val="009B4999"/>
    <w:rsid w:val="009F0A34"/>
    <w:rsid w:val="009F5790"/>
    <w:rsid w:val="00A10C5D"/>
    <w:rsid w:val="00A10DE5"/>
    <w:rsid w:val="00A1407A"/>
    <w:rsid w:val="00A14C86"/>
    <w:rsid w:val="00A205DC"/>
    <w:rsid w:val="00A318D4"/>
    <w:rsid w:val="00A33C06"/>
    <w:rsid w:val="00A65EC7"/>
    <w:rsid w:val="00A72CB4"/>
    <w:rsid w:val="00A72F97"/>
    <w:rsid w:val="00A96AAC"/>
    <w:rsid w:val="00A971EE"/>
    <w:rsid w:val="00AA3B75"/>
    <w:rsid w:val="00AB31F3"/>
    <w:rsid w:val="00AC4943"/>
    <w:rsid w:val="00AC7C44"/>
    <w:rsid w:val="00AD6C12"/>
    <w:rsid w:val="00AE6300"/>
    <w:rsid w:val="00AE6C7C"/>
    <w:rsid w:val="00AE763E"/>
    <w:rsid w:val="00AF402D"/>
    <w:rsid w:val="00AF5631"/>
    <w:rsid w:val="00B136BF"/>
    <w:rsid w:val="00B21368"/>
    <w:rsid w:val="00B231E6"/>
    <w:rsid w:val="00B34985"/>
    <w:rsid w:val="00B451FA"/>
    <w:rsid w:val="00B45EA4"/>
    <w:rsid w:val="00B53DC1"/>
    <w:rsid w:val="00B722AF"/>
    <w:rsid w:val="00B764C5"/>
    <w:rsid w:val="00B80750"/>
    <w:rsid w:val="00B857DD"/>
    <w:rsid w:val="00B90CF5"/>
    <w:rsid w:val="00B95EBB"/>
    <w:rsid w:val="00BA5F78"/>
    <w:rsid w:val="00BB51C9"/>
    <w:rsid w:val="00BB7FE8"/>
    <w:rsid w:val="00BD303A"/>
    <w:rsid w:val="00BE5CB2"/>
    <w:rsid w:val="00C00F8B"/>
    <w:rsid w:val="00C13A48"/>
    <w:rsid w:val="00C14C26"/>
    <w:rsid w:val="00C16330"/>
    <w:rsid w:val="00C20FBF"/>
    <w:rsid w:val="00C24AC2"/>
    <w:rsid w:val="00C3602B"/>
    <w:rsid w:val="00C37DC8"/>
    <w:rsid w:val="00C57E5C"/>
    <w:rsid w:val="00C61F17"/>
    <w:rsid w:val="00C65776"/>
    <w:rsid w:val="00C82F93"/>
    <w:rsid w:val="00C84AE8"/>
    <w:rsid w:val="00C84F35"/>
    <w:rsid w:val="00C934E4"/>
    <w:rsid w:val="00C97676"/>
    <w:rsid w:val="00CA060C"/>
    <w:rsid w:val="00CA3A51"/>
    <w:rsid w:val="00CA5FF3"/>
    <w:rsid w:val="00CA6195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678A4"/>
    <w:rsid w:val="00DB0D6E"/>
    <w:rsid w:val="00DC40E6"/>
    <w:rsid w:val="00DD0B5D"/>
    <w:rsid w:val="00DD3832"/>
    <w:rsid w:val="00DD3DC0"/>
    <w:rsid w:val="00DE247D"/>
    <w:rsid w:val="00DE573A"/>
    <w:rsid w:val="00DE6B19"/>
    <w:rsid w:val="00DE7187"/>
    <w:rsid w:val="00E12319"/>
    <w:rsid w:val="00E218F1"/>
    <w:rsid w:val="00E26304"/>
    <w:rsid w:val="00E4040A"/>
    <w:rsid w:val="00E701E7"/>
    <w:rsid w:val="00E778A4"/>
    <w:rsid w:val="00EA36BC"/>
    <w:rsid w:val="00EA7593"/>
    <w:rsid w:val="00EB4232"/>
    <w:rsid w:val="00EB60A3"/>
    <w:rsid w:val="00ED7534"/>
    <w:rsid w:val="00EE133C"/>
    <w:rsid w:val="00EE1A10"/>
    <w:rsid w:val="00EE654B"/>
    <w:rsid w:val="00F11BF2"/>
    <w:rsid w:val="00F1448B"/>
    <w:rsid w:val="00F20CEF"/>
    <w:rsid w:val="00F27F5E"/>
    <w:rsid w:val="00F31BF2"/>
    <w:rsid w:val="00F436A7"/>
    <w:rsid w:val="00F56846"/>
    <w:rsid w:val="00F6665E"/>
    <w:rsid w:val="00F76F15"/>
    <w:rsid w:val="00F8175B"/>
    <w:rsid w:val="00F8410D"/>
    <w:rsid w:val="00F9573D"/>
    <w:rsid w:val="00F95992"/>
    <w:rsid w:val="00FC181B"/>
    <w:rsid w:val="00FD5844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95437919-B92C-4366-86C5-9A65CCC4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17</TotalTime>
  <Pages>10</Pages>
  <Words>1526</Words>
  <Characters>8703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Panda, Abhijit</dc:creator>
  <cp:lastModifiedBy>VALLIAPPAN, DHANALAKSHMI</cp:lastModifiedBy>
  <cp:revision>4</cp:revision>
  <dcterms:created xsi:type="dcterms:W3CDTF">2018-02-24T12:14:00Z</dcterms:created>
  <dcterms:modified xsi:type="dcterms:W3CDTF">2018-02-24T12:34:00Z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